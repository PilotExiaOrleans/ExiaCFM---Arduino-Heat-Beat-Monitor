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593A" w:rsidRDefault="00E21F2F">
      <w:bookmarkStart w:id="0" w:name="_Hlk498876001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-399</wp:posOffset>
            </wp:positionV>
            <wp:extent cx="2291080" cy="1199515"/>
            <wp:effectExtent l="0" t="0" r="0" b="635"/>
            <wp:wrapSquare wrapText="bothSides"/>
            <wp:docPr id="1" name="Image 1" descr="C:\Users\Joël\AppData\Local\Microsoft\Windows\INetCache\Content.Word\logoexiainge-144905249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ël\AppData\Local\Microsoft\Windows\INetCache\Content.Word\logoexiainge-1449052490.g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08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593A" w:rsidRPr="00AF593A" w:rsidRDefault="00AF593A" w:rsidP="00AF593A"/>
    <w:p w:rsidR="00AF593A" w:rsidRPr="00AF593A" w:rsidRDefault="00AF593A" w:rsidP="00AF593A"/>
    <w:p w:rsidR="00AF593A" w:rsidRPr="00AF593A" w:rsidRDefault="00AF593A" w:rsidP="00AF593A"/>
    <w:p w:rsidR="00600A0F" w:rsidRDefault="00600A0F" w:rsidP="00BD3F35">
      <w:pPr>
        <w:jc w:val="center"/>
        <w:rPr>
          <w:rFonts w:asciiTheme="majorHAnsi" w:hAnsiTheme="majorHAnsi" w:cstheme="majorHAnsi"/>
          <w:color w:val="C00000"/>
          <w:sz w:val="36"/>
          <w:szCs w:val="36"/>
          <w:u w:val="single"/>
        </w:rPr>
      </w:pPr>
    </w:p>
    <w:p w:rsidR="00600A0F" w:rsidRDefault="00600A0F" w:rsidP="00BD3F35">
      <w:pPr>
        <w:jc w:val="center"/>
        <w:rPr>
          <w:rFonts w:asciiTheme="majorHAnsi" w:hAnsiTheme="majorHAnsi" w:cstheme="majorHAnsi"/>
          <w:color w:val="C00000"/>
          <w:sz w:val="36"/>
          <w:szCs w:val="36"/>
          <w:u w:val="single"/>
        </w:rPr>
      </w:pPr>
    </w:p>
    <w:p w:rsidR="00600A0F" w:rsidRDefault="00600A0F" w:rsidP="008C0EAE">
      <w:pPr>
        <w:jc w:val="center"/>
        <w:rPr>
          <w:rFonts w:asciiTheme="majorHAnsi" w:hAnsiTheme="majorHAnsi" w:cstheme="majorHAnsi"/>
          <w:color w:val="C00000"/>
          <w:sz w:val="48"/>
          <w:szCs w:val="36"/>
          <w:u w:val="single"/>
        </w:rPr>
      </w:pPr>
      <w:r w:rsidRPr="00600A0F">
        <w:rPr>
          <w:rFonts w:asciiTheme="majorHAnsi" w:hAnsiTheme="majorHAnsi" w:cstheme="majorHAnsi"/>
          <w:color w:val="C00000"/>
          <w:sz w:val="48"/>
          <w:szCs w:val="36"/>
          <w:u w:val="single"/>
        </w:rPr>
        <w:t>Projet Fondamentaux Scientifiques</w:t>
      </w:r>
    </w:p>
    <w:p w:rsidR="008C0EAE" w:rsidRPr="008C0EAE" w:rsidRDefault="008C0EAE" w:rsidP="008C0EAE">
      <w:pPr>
        <w:jc w:val="center"/>
        <w:rPr>
          <w:rFonts w:asciiTheme="majorHAnsi" w:hAnsiTheme="majorHAnsi" w:cstheme="majorHAnsi"/>
          <w:color w:val="C00000"/>
          <w:sz w:val="48"/>
          <w:szCs w:val="36"/>
          <w:u w:val="single"/>
        </w:rPr>
      </w:pPr>
    </w:p>
    <w:p w:rsidR="00BD3F35" w:rsidRPr="00600A0F" w:rsidRDefault="00600A0F" w:rsidP="00600A0F">
      <w:pPr>
        <w:jc w:val="center"/>
        <w:rPr>
          <w:rFonts w:asciiTheme="majorHAnsi" w:hAnsiTheme="majorHAnsi" w:cstheme="majorHAnsi"/>
          <w:b w:val="0"/>
          <w:color w:val="C00000"/>
          <w:sz w:val="96"/>
          <w:u w:val="single"/>
        </w:rPr>
      </w:pPr>
      <w:r>
        <w:rPr>
          <w:rFonts w:asciiTheme="majorHAnsi" w:hAnsiTheme="majorHAnsi" w:cstheme="majorHAnsi"/>
          <w:b w:val="0"/>
          <w:color w:val="C00000"/>
          <w:sz w:val="96"/>
          <w:u w:val="single"/>
        </w:rPr>
        <w:t>Cardiofréquencemètre</w:t>
      </w:r>
    </w:p>
    <w:p w:rsidR="009235F9" w:rsidRDefault="009235F9" w:rsidP="009235F9">
      <w:pPr>
        <w:tabs>
          <w:tab w:val="left" w:pos="6210"/>
        </w:tabs>
        <w:rPr>
          <w:rFonts w:asciiTheme="majorHAnsi" w:hAnsiTheme="majorHAnsi" w:cstheme="majorHAnsi"/>
          <w:b w:val="0"/>
          <w:bCs/>
          <w:color w:val="C00000"/>
          <w:sz w:val="32"/>
          <w:szCs w:val="48"/>
        </w:rPr>
      </w:pPr>
      <w:r>
        <w:rPr>
          <w:rFonts w:asciiTheme="majorHAnsi" w:hAnsiTheme="majorHAnsi" w:cstheme="majorHAnsi"/>
          <w:b w:val="0"/>
          <w:bCs/>
          <w:color w:val="C00000"/>
          <w:sz w:val="32"/>
          <w:szCs w:val="48"/>
        </w:rPr>
        <w:tab/>
      </w:r>
    </w:p>
    <w:p w:rsidR="008C0EAE" w:rsidRPr="00383055" w:rsidRDefault="008C0EAE" w:rsidP="009235F9">
      <w:pPr>
        <w:tabs>
          <w:tab w:val="left" w:pos="6210"/>
        </w:tabs>
        <w:rPr>
          <w:rFonts w:asciiTheme="majorHAnsi" w:hAnsiTheme="majorHAnsi" w:cstheme="majorHAnsi"/>
          <w:b w:val="0"/>
          <w:bCs/>
          <w:color w:val="C00000"/>
          <w:sz w:val="32"/>
          <w:szCs w:val="48"/>
        </w:rPr>
      </w:pPr>
    </w:p>
    <w:p w:rsidR="00BD3F35" w:rsidRDefault="00600A0F" w:rsidP="008C6E09">
      <w:pPr>
        <w:jc w:val="center"/>
        <w:rPr>
          <w:rFonts w:asciiTheme="majorHAnsi" w:hAnsiTheme="majorHAnsi" w:cstheme="majorHAnsi"/>
          <w:bCs/>
          <w:i/>
          <w:color w:val="C00000"/>
          <w:sz w:val="52"/>
          <w:szCs w:val="48"/>
        </w:rPr>
      </w:pPr>
      <w:r w:rsidRPr="00600A0F">
        <w:rPr>
          <w:rFonts w:asciiTheme="majorHAnsi" w:hAnsiTheme="majorHAnsi" w:cstheme="majorHAnsi"/>
          <w:bCs/>
          <w:i/>
          <w:color w:val="C00000"/>
          <w:sz w:val="52"/>
          <w:szCs w:val="48"/>
        </w:rPr>
        <w:t>Rapport synthétique</w:t>
      </w:r>
      <w:r>
        <w:rPr>
          <w:rFonts w:asciiTheme="majorHAnsi" w:hAnsiTheme="majorHAnsi" w:cstheme="majorHAnsi"/>
          <w:bCs/>
          <w:i/>
          <w:color w:val="C00000"/>
          <w:sz w:val="52"/>
          <w:szCs w:val="48"/>
        </w:rPr>
        <w:t xml:space="preserve"> du projet</w:t>
      </w:r>
    </w:p>
    <w:p w:rsidR="008C0EAE" w:rsidRPr="00600A0F" w:rsidRDefault="008C0EAE" w:rsidP="008C6E09">
      <w:pPr>
        <w:jc w:val="center"/>
        <w:rPr>
          <w:rFonts w:asciiTheme="majorHAnsi" w:hAnsiTheme="majorHAnsi" w:cstheme="majorHAnsi"/>
          <w:bCs/>
          <w:i/>
          <w:color w:val="C00000"/>
          <w:sz w:val="52"/>
          <w:szCs w:val="48"/>
          <w:u w:val="single"/>
        </w:rPr>
      </w:pPr>
    </w:p>
    <w:p w:rsidR="008C6E09" w:rsidRPr="00383055" w:rsidRDefault="00600A0F" w:rsidP="008C6E09">
      <w:pPr>
        <w:jc w:val="center"/>
        <w:rPr>
          <w:rFonts w:asciiTheme="majorHAnsi" w:hAnsiTheme="majorHAnsi" w:cstheme="majorHAnsi"/>
          <w:b w:val="0"/>
          <w:bCs/>
          <w:color w:val="C00000"/>
          <w:sz w:val="32"/>
          <w:szCs w:val="48"/>
          <w:u w:val="single"/>
        </w:rPr>
      </w:pPr>
      <w:r>
        <w:rPr>
          <w:rFonts w:asciiTheme="majorHAnsi" w:hAnsiTheme="majorHAnsi" w:cstheme="majorHAnsi"/>
          <w:b w:val="0"/>
          <w:bCs/>
          <w:color w:val="C00000"/>
          <w:sz w:val="32"/>
          <w:szCs w:val="48"/>
          <w:u w:val="single"/>
        </w:rPr>
        <w:t>17/11/2017</w:t>
      </w:r>
    </w:p>
    <w:p w:rsidR="00BD3F35" w:rsidRPr="008C6E09" w:rsidRDefault="00BD3F35" w:rsidP="00BD3F35">
      <w:pPr>
        <w:rPr>
          <w:rFonts w:asciiTheme="majorHAnsi" w:hAnsiTheme="majorHAnsi" w:cstheme="majorHAnsi"/>
          <w:sz w:val="30"/>
          <w:szCs w:val="30"/>
        </w:rPr>
      </w:pPr>
    </w:p>
    <w:p w:rsidR="00BD3F35" w:rsidRDefault="00600A0F" w:rsidP="00BD3F35">
      <w:pPr>
        <w:rPr>
          <w:rFonts w:asciiTheme="majorHAnsi" w:hAnsiTheme="majorHAnsi" w:cstheme="majorHAnsi"/>
          <w:b w:val="0"/>
          <w:color w:val="C00000"/>
          <w:sz w:val="30"/>
          <w:szCs w:val="30"/>
        </w:rPr>
      </w:pPr>
      <w:r>
        <w:rPr>
          <w:rFonts w:asciiTheme="majorHAnsi" w:hAnsiTheme="majorHAnsi" w:cstheme="majorHAnsi"/>
          <w:bCs/>
          <w:color w:val="C00000"/>
          <w:sz w:val="30"/>
          <w:szCs w:val="30"/>
        </w:rPr>
        <w:t>Chef de projet</w:t>
      </w:r>
      <w:r w:rsidR="00BD3F35" w:rsidRPr="008C6E09">
        <w:rPr>
          <w:rFonts w:asciiTheme="majorHAnsi" w:hAnsiTheme="majorHAnsi" w:cstheme="majorHAnsi"/>
          <w:bCs/>
          <w:color w:val="C00000"/>
          <w:sz w:val="30"/>
          <w:szCs w:val="30"/>
        </w:rPr>
        <w:t xml:space="preserve"> :</w:t>
      </w:r>
      <w:r w:rsidR="00BD3F35" w:rsidRPr="008C6E09">
        <w:rPr>
          <w:rFonts w:asciiTheme="majorHAnsi" w:hAnsiTheme="majorHAnsi" w:cstheme="majorHAnsi"/>
          <w:color w:val="C00000"/>
          <w:sz w:val="30"/>
          <w:szCs w:val="30"/>
        </w:rPr>
        <w:t xml:space="preserve"> </w:t>
      </w:r>
      <w:r>
        <w:rPr>
          <w:rFonts w:asciiTheme="majorHAnsi" w:hAnsiTheme="majorHAnsi" w:cstheme="majorHAnsi"/>
          <w:b w:val="0"/>
          <w:color w:val="C00000"/>
          <w:sz w:val="30"/>
          <w:szCs w:val="30"/>
        </w:rPr>
        <w:t>Joël DIDIER</w:t>
      </w:r>
    </w:p>
    <w:p w:rsidR="009235F9" w:rsidRDefault="009235F9" w:rsidP="00BD3F35">
      <w:pPr>
        <w:rPr>
          <w:rFonts w:asciiTheme="majorHAnsi" w:hAnsiTheme="majorHAnsi" w:cstheme="majorHAnsi"/>
          <w:b w:val="0"/>
          <w:color w:val="C00000"/>
          <w:sz w:val="30"/>
          <w:szCs w:val="30"/>
        </w:rPr>
      </w:pPr>
    </w:p>
    <w:p w:rsidR="00600A0F" w:rsidRPr="009235F9" w:rsidRDefault="00600A0F" w:rsidP="009235F9">
      <w:pPr>
        <w:rPr>
          <w:rFonts w:asciiTheme="majorHAnsi" w:hAnsiTheme="majorHAnsi" w:cstheme="majorHAnsi"/>
          <w:bCs/>
          <w:color w:val="C00000"/>
          <w:sz w:val="30"/>
          <w:szCs w:val="30"/>
        </w:rPr>
      </w:pPr>
      <w:r>
        <w:rPr>
          <w:rFonts w:asciiTheme="majorHAnsi" w:hAnsiTheme="majorHAnsi" w:cstheme="majorHAnsi"/>
          <w:bCs/>
          <w:color w:val="C00000"/>
          <w:sz w:val="30"/>
          <w:szCs w:val="30"/>
        </w:rPr>
        <w:t>Membres du groupe</w:t>
      </w:r>
      <w:r w:rsidRPr="008C6E09">
        <w:rPr>
          <w:rFonts w:asciiTheme="majorHAnsi" w:hAnsiTheme="majorHAnsi" w:cstheme="majorHAnsi"/>
          <w:bCs/>
          <w:color w:val="C00000"/>
          <w:sz w:val="30"/>
          <w:szCs w:val="30"/>
        </w:rPr>
        <w:t xml:space="preserve"> :</w:t>
      </w:r>
      <w:r>
        <w:rPr>
          <w:rFonts w:asciiTheme="majorHAnsi" w:hAnsiTheme="majorHAnsi" w:cstheme="majorHAnsi"/>
          <w:bCs/>
          <w:color w:val="C00000"/>
          <w:sz w:val="30"/>
          <w:szCs w:val="30"/>
        </w:rPr>
        <w:t xml:space="preserve"> </w:t>
      </w:r>
      <w:r w:rsidR="009235F9">
        <w:rPr>
          <w:rFonts w:asciiTheme="majorHAnsi" w:hAnsiTheme="majorHAnsi" w:cstheme="majorHAnsi"/>
          <w:bCs/>
          <w:color w:val="C00000"/>
          <w:sz w:val="30"/>
          <w:szCs w:val="30"/>
        </w:rPr>
        <w:t xml:space="preserve">  </w:t>
      </w:r>
      <w:r>
        <w:rPr>
          <w:rFonts w:asciiTheme="majorHAnsi" w:hAnsiTheme="majorHAnsi" w:cstheme="majorHAnsi"/>
          <w:b w:val="0"/>
          <w:color w:val="C00000"/>
          <w:sz w:val="30"/>
          <w:szCs w:val="30"/>
        </w:rPr>
        <w:t>Louis MARJOLET</w:t>
      </w:r>
    </w:p>
    <w:p w:rsidR="00600A0F" w:rsidRDefault="00600A0F" w:rsidP="00600A0F">
      <w:pPr>
        <w:ind w:left="2124" w:firstLine="708"/>
        <w:rPr>
          <w:rFonts w:asciiTheme="majorHAnsi" w:hAnsiTheme="majorHAnsi" w:cstheme="majorHAnsi"/>
          <w:b w:val="0"/>
          <w:color w:val="C00000"/>
          <w:sz w:val="30"/>
          <w:szCs w:val="30"/>
        </w:rPr>
      </w:pPr>
      <w:r>
        <w:rPr>
          <w:rFonts w:asciiTheme="majorHAnsi" w:hAnsiTheme="majorHAnsi" w:cstheme="majorHAnsi"/>
          <w:b w:val="0"/>
          <w:color w:val="C00000"/>
          <w:sz w:val="30"/>
          <w:szCs w:val="30"/>
        </w:rPr>
        <w:t>Philippe BURLET</w:t>
      </w:r>
    </w:p>
    <w:p w:rsidR="00600A0F" w:rsidRDefault="00600A0F" w:rsidP="00600A0F">
      <w:pPr>
        <w:ind w:left="2124" w:firstLine="708"/>
        <w:rPr>
          <w:rFonts w:asciiTheme="majorHAnsi" w:hAnsiTheme="majorHAnsi" w:cstheme="majorHAnsi"/>
          <w:b w:val="0"/>
          <w:color w:val="C00000"/>
          <w:sz w:val="30"/>
          <w:szCs w:val="30"/>
        </w:rPr>
      </w:pPr>
      <w:r>
        <w:rPr>
          <w:rFonts w:asciiTheme="majorHAnsi" w:hAnsiTheme="majorHAnsi" w:cstheme="majorHAnsi"/>
          <w:b w:val="0"/>
          <w:color w:val="C00000"/>
          <w:sz w:val="30"/>
          <w:szCs w:val="30"/>
        </w:rPr>
        <w:t>Vicente VAZ</w:t>
      </w:r>
    </w:p>
    <w:p w:rsidR="009235F9" w:rsidRPr="008C0EAE" w:rsidRDefault="00600A0F" w:rsidP="009235F9">
      <w:pPr>
        <w:rPr>
          <w:rFonts w:asciiTheme="majorHAnsi" w:hAnsiTheme="majorHAnsi" w:cstheme="majorHAnsi"/>
          <w:color w:val="C00000"/>
          <w:sz w:val="30"/>
          <w:szCs w:val="30"/>
        </w:rPr>
      </w:pPr>
      <w:r>
        <w:rPr>
          <w:rFonts w:asciiTheme="majorHAnsi" w:hAnsiTheme="majorHAnsi" w:cstheme="majorHAnsi"/>
          <w:b w:val="0"/>
          <w:color w:val="C00000"/>
          <w:sz w:val="30"/>
          <w:szCs w:val="30"/>
        </w:rPr>
        <w:tab/>
      </w:r>
      <w:r>
        <w:rPr>
          <w:rFonts w:asciiTheme="majorHAnsi" w:hAnsiTheme="majorHAnsi" w:cstheme="majorHAnsi"/>
          <w:b w:val="0"/>
          <w:color w:val="C00000"/>
          <w:sz w:val="30"/>
          <w:szCs w:val="30"/>
        </w:rPr>
        <w:tab/>
      </w:r>
      <w:r>
        <w:rPr>
          <w:rFonts w:asciiTheme="majorHAnsi" w:hAnsiTheme="majorHAnsi" w:cstheme="majorHAnsi"/>
          <w:b w:val="0"/>
          <w:color w:val="C00000"/>
          <w:sz w:val="30"/>
          <w:szCs w:val="30"/>
        </w:rPr>
        <w:tab/>
      </w:r>
    </w:p>
    <w:p w:rsidR="007823D5" w:rsidRDefault="009235F9" w:rsidP="00CF071E">
      <w:pPr>
        <w:pStyle w:val="Titredepartie"/>
      </w:pPr>
      <w:r>
        <w:lastRenderedPageBreak/>
        <w:t>Introduction</w:t>
      </w:r>
    </w:p>
    <w:p w:rsidR="009235F9" w:rsidRDefault="009235F9" w:rsidP="009235F9">
      <w:pPr>
        <w:rPr>
          <w:rStyle w:val="fontstyle21"/>
          <w:rFonts w:ascii="Segoe UI" w:hAnsi="Segoe UI" w:cs="Segoe UI"/>
          <w:b w:val="0"/>
          <w:color w:val="002060"/>
          <w:sz w:val="24"/>
        </w:rPr>
      </w:pPr>
      <w:proofErr w:type="spellStart"/>
      <w:r w:rsidRPr="009235F9">
        <w:rPr>
          <w:rStyle w:val="fontstyle01"/>
          <w:rFonts w:ascii="Segoe UI" w:hAnsi="Segoe UI" w:cs="Segoe UI"/>
          <w:b/>
          <w:color w:val="002060"/>
          <w:sz w:val="24"/>
        </w:rPr>
        <w:t>HeXart</w:t>
      </w:r>
      <w:proofErr w:type="spellEnd"/>
      <w:r w:rsidRPr="009235F9">
        <w:rPr>
          <w:rStyle w:val="fontstyle01"/>
          <w:rFonts w:ascii="Segoe UI" w:hAnsi="Segoe UI" w:cs="Segoe UI"/>
          <w:b/>
          <w:color w:val="002060"/>
          <w:sz w:val="24"/>
        </w:rPr>
        <w:t xml:space="preserve"> Care </w:t>
      </w:r>
      <w:r w:rsidRPr="009235F9">
        <w:rPr>
          <w:rStyle w:val="fontstyle21"/>
          <w:rFonts w:ascii="Segoe UI" w:hAnsi="Segoe UI" w:cs="Segoe UI"/>
          <w:b w:val="0"/>
          <w:color w:val="002060"/>
          <w:sz w:val="24"/>
        </w:rPr>
        <w:t>est une startup très prometteuse spécialisée dans l’électronique et l’informatique.</w:t>
      </w:r>
      <w:r w:rsidRPr="009235F9">
        <w:rPr>
          <w:rFonts w:ascii="Segoe UI" w:hAnsi="Segoe UI" w:cs="Segoe UI"/>
          <w:b w:val="0"/>
          <w:sz w:val="24"/>
        </w:rPr>
        <w:br/>
      </w:r>
    </w:p>
    <w:p w:rsidR="009235F9" w:rsidRDefault="009235F9" w:rsidP="009235F9">
      <w:pPr>
        <w:rPr>
          <w:rStyle w:val="fontstyle21"/>
          <w:rFonts w:ascii="Segoe UI" w:hAnsi="Segoe UI" w:cs="Segoe UI"/>
          <w:b w:val="0"/>
          <w:color w:val="002060"/>
          <w:sz w:val="24"/>
        </w:rPr>
      </w:pPr>
      <w:r w:rsidRPr="009235F9">
        <w:rPr>
          <w:rStyle w:val="fontstyle21"/>
          <w:rFonts w:ascii="Segoe UI" w:hAnsi="Segoe UI" w:cs="Segoe UI"/>
          <w:b w:val="0"/>
          <w:color w:val="002060"/>
          <w:sz w:val="24"/>
        </w:rPr>
        <w:t>Son dernier projet innovant est un lecteur portatif grand public de la fréquence cardiaque.</w:t>
      </w:r>
      <w:r w:rsidRPr="009235F9">
        <w:rPr>
          <w:rFonts w:ascii="Segoe UI" w:hAnsi="Segoe UI" w:cs="Segoe UI"/>
          <w:b w:val="0"/>
          <w:sz w:val="24"/>
        </w:rPr>
        <w:br/>
      </w:r>
    </w:p>
    <w:p w:rsidR="008C0EAE" w:rsidRDefault="009235F9" w:rsidP="008C0EAE">
      <w:r w:rsidRPr="009235F9">
        <w:rPr>
          <w:rStyle w:val="fontstyle21"/>
          <w:rFonts w:ascii="Segoe UI" w:hAnsi="Segoe UI" w:cs="Segoe UI"/>
          <w:b w:val="0"/>
          <w:color w:val="002060"/>
          <w:sz w:val="24"/>
        </w:rPr>
        <w:t>L’entreprise a développé un savoir-faire depuis une dizaine d’années et elle s’impose petit à</w:t>
      </w:r>
      <w:r>
        <w:rPr>
          <w:rFonts w:ascii="Segoe UI" w:hAnsi="Segoe UI" w:cs="Segoe UI"/>
          <w:b w:val="0"/>
          <w:sz w:val="24"/>
        </w:rPr>
        <w:t xml:space="preserve"> </w:t>
      </w:r>
      <w:r w:rsidRPr="009235F9">
        <w:rPr>
          <w:rStyle w:val="fontstyle21"/>
          <w:rFonts w:ascii="Segoe UI" w:hAnsi="Segoe UI" w:cs="Segoe UI"/>
          <w:b w:val="0"/>
          <w:color w:val="002060"/>
          <w:sz w:val="24"/>
        </w:rPr>
        <w:t>petit comme un acteur important dans la recherche et l’implémentation de solutions innovantes</w:t>
      </w:r>
      <w:r>
        <w:rPr>
          <w:rFonts w:ascii="Segoe UI" w:hAnsi="Segoe UI" w:cs="Segoe UI"/>
          <w:b w:val="0"/>
          <w:sz w:val="24"/>
        </w:rPr>
        <w:t xml:space="preserve"> </w:t>
      </w:r>
      <w:r w:rsidRPr="009235F9">
        <w:rPr>
          <w:rStyle w:val="fontstyle21"/>
          <w:rFonts w:ascii="Segoe UI" w:hAnsi="Segoe UI" w:cs="Segoe UI"/>
          <w:b w:val="0"/>
          <w:color w:val="002060"/>
          <w:sz w:val="24"/>
        </w:rPr>
        <w:t>dans le monde de la santé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>. . .</w:t>
      </w:r>
      <w:r w:rsidR="008C0EAE" w:rsidRPr="008C0EAE">
        <w:t xml:space="preserve"> </w:t>
      </w:r>
    </w:p>
    <w:p w:rsidR="008C0EAE" w:rsidRPr="008C0EAE" w:rsidRDefault="008C0EAE" w:rsidP="008C0EAE">
      <w:pPr>
        <w:rPr>
          <w:rStyle w:val="fontstyle21"/>
          <w:rFonts w:ascii="Segoe UI" w:hAnsi="Segoe UI" w:cs="Segoe UI"/>
          <w:b w:val="0"/>
          <w:color w:val="002060"/>
          <w:sz w:val="24"/>
        </w:rPr>
      </w:pP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Malheureusement cette bonne perspective a été coupée ne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t le 31/10/2017 après avoir été </w:t>
      </w: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victime d’un sabotage industriel. L’ingénieur prin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cipal de l’entreprise a disparu </w:t>
      </w: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 xml:space="preserve">mystérieusement, emportant avec lui tous les prototypes ! Tous 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les salariés ont découvert leur </w:t>
      </w: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poste formaté et toutes les sauvegardes ont été détruites. L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’entreprise se trouve en grande </w:t>
      </w: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difficulté car un prototype du projet devait être pré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senté le 20 novembre auprès des </w:t>
      </w: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investisseurs.</w:t>
      </w:r>
    </w:p>
    <w:p w:rsidR="008C0EAE" w:rsidRPr="008C0EAE" w:rsidRDefault="008C0EAE" w:rsidP="008C0EAE">
      <w:pPr>
        <w:rPr>
          <w:rStyle w:val="fontstyle21"/>
          <w:rFonts w:ascii="Segoe UI" w:hAnsi="Segoe UI" w:cs="Segoe UI"/>
          <w:b w:val="0"/>
          <w:color w:val="002060"/>
          <w:sz w:val="24"/>
        </w:rPr>
      </w:pPr>
      <w:proofErr w:type="spellStart"/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HeXart</w:t>
      </w:r>
      <w:proofErr w:type="spellEnd"/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 xml:space="preserve"> Care a fait appel par le passé à des stagiaires 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Exia en A4 lors de sa mission à </w:t>
      </w: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l’étranger. Les étudiants ingénieurs de l’EXIA sont très appréciés. Le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 dirigeant a fait appel à </w:t>
      </w: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nous pour l’aider. Tous nos étudiants de A4 étant en sta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ge actuellement, nous lui avons </w:t>
      </w: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proposé de présenter le projet à nos étudiants de première année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 qui travaillent sur les </w:t>
      </w: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fondamentaux scientifiques et informatiques en ce début d’année.</w:t>
      </w:r>
    </w:p>
    <w:p w:rsidR="008C0EAE" w:rsidRDefault="008C0EAE" w:rsidP="008C0EAE">
      <w:pPr>
        <w:rPr>
          <w:rFonts w:ascii="Segoe UI" w:hAnsi="Segoe UI" w:cs="Segoe UI"/>
          <w:i/>
          <w:sz w:val="22"/>
        </w:rPr>
      </w:pP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En accord avec l’entreprise, les meilleures équipes seront sél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ectionnées pour la présentation </w:t>
      </w:r>
      <w:r w:rsidRPr="008C0EAE">
        <w:rPr>
          <w:rStyle w:val="fontstyle21"/>
          <w:rFonts w:ascii="Segoe UI" w:hAnsi="Segoe UI" w:cs="Segoe UI"/>
          <w:b w:val="0"/>
          <w:color w:val="002060"/>
          <w:sz w:val="24"/>
        </w:rPr>
        <w:t>aux investisseurs lors de la soutenance du 20/11.</w:t>
      </w: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 . .</w:t>
      </w:r>
    </w:p>
    <w:p w:rsidR="008C0EAE" w:rsidRDefault="008C0EAE" w:rsidP="008C0EAE">
      <w:pPr>
        <w:jc w:val="right"/>
        <w:rPr>
          <w:rFonts w:ascii="Segoe UI" w:hAnsi="Segoe UI" w:cs="Segoe UI"/>
          <w:i/>
          <w:sz w:val="20"/>
        </w:rPr>
      </w:pPr>
      <w:r w:rsidRPr="008C0EAE">
        <w:rPr>
          <w:rFonts w:ascii="Segoe UI" w:hAnsi="Segoe UI" w:cs="Segoe UI"/>
          <w:i/>
          <w:sz w:val="20"/>
        </w:rPr>
        <w:t>Extrait du sujet de présentation du projet</w:t>
      </w:r>
    </w:p>
    <w:p w:rsidR="008C0EAE" w:rsidRPr="00531A05" w:rsidRDefault="008C0EAE" w:rsidP="00CF071E">
      <w:pPr>
        <w:pStyle w:val="Titredepartie"/>
      </w:pPr>
      <w:r>
        <w:t>Objectifs</w:t>
      </w:r>
    </w:p>
    <w:p w:rsidR="008C0EAE" w:rsidRDefault="008C0EAE" w:rsidP="008C0EAE">
      <w:pPr>
        <w:rPr>
          <w:rStyle w:val="fontstyle21"/>
          <w:rFonts w:ascii="Segoe UI" w:hAnsi="Segoe UI" w:cs="Segoe UI"/>
          <w:b w:val="0"/>
          <w:color w:val="002060"/>
          <w:sz w:val="24"/>
        </w:rPr>
      </w:pPr>
      <w:r>
        <w:rPr>
          <w:rStyle w:val="fontstyle21"/>
          <w:rFonts w:ascii="Segoe UI" w:hAnsi="Segoe UI" w:cs="Segoe UI"/>
          <w:b w:val="0"/>
          <w:color w:val="002060"/>
          <w:sz w:val="24"/>
        </w:rPr>
        <w:t>Il s’agit ici de réaliser un capteur cardiaque mesurant le pouls d’une personne insérant son doigt dans une pince créée dans ce but.</w:t>
      </w:r>
    </w:p>
    <w:p w:rsidR="008C0EAE" w:rsidRDefault="008C0EAE" w:rsidP="008C0EAE">
      <w:pPr>
        <w:rPr>
          <w:rStyle w:val="fontstyle21"/>
          <w:rFonts w:ascii="Segoe UI" w:hAnsi="Segoe UI" w:cs="Segoe UI"/>
          <w:b w:val="0"/>
          <w:color w:val="002060"/>
          <w:sz w:val="24"/>
        </w:rPr>
      </w:pPr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Un afficheur composé de </w:t>
      </w:r>
      <w:proofErr w:type="spellStart"/>
      <w:r>
        <w:rPr>
          <w:rStyle w:val="fontstyle21"/>
          <w:rFonts w:ascii="Segoe UI" w:hAnsi="Segoe UI" w:cs="Segoe UI"/>
          <w:b w:val="0"/>
          <w:color w:val="002060"/>
          <w:sz w:val="24"/>
        </w:rPr>
        <w:t>LEDs</w:t>
      </w:r>
      <w:proofErr w:type="spellEnd"/>
      <w:r>
        <w:rPr>
          <w:rStyle w:val="fontstyle21"/>
          <w:rFonts w:ascii="Segoe UI" w:hAnsi="Segoe UI" w:cs="Segoe UI"/>
          <w:b w:val="0"/>
          <w:color w:val="002060"/>
          <w:sz w:val="24"/>
        </w:rPr>
        <w:t xml:space="preserve"> (disposées en forme de cœur) doit clignoter dès lors que le pouls est détecté (un clignotement par battement détecté) et suivant un motif choisi au préalable par l’utilisateur.</w:t>
      </w:r>
    </w:p>
    <w:p w:rsidR="008C0EAE" w:rsidRDefault="008C0EAE" w:rsidP="008C0EAE">
      <w:pPr>
        <w:rPr>
          <w:rStyle w:val="fontstyle21"/>
          <w:rFonts w:ascii="Segoe UI" w:hAnsi="Segoe UI" w:cs="Segoe UI"/>
          <w:b w:val="0"/>
          <w:color w:val="002060"/>
          <w:sz w:val="24"/>
        </w:rPr>
      </w:pPr>
      <w:r>
        <w:rPr>
          <w:rStyle w:val="fontstyle21"/>
          <w:rFonts w:ascii="Segoe UI" w:hAnsi="Segoe UI" w:cs="Segoe UI"/>
          <w:b w:val="0"/>
          <w:color w:val="002060"/>
          <w:sz w:val="24"/>
        </w:rPr>
        <w:t>Enfin, les données issues du capteur (temps, pouls) doivent être enregistrées et pouvoir être exploitées par un programme exécuté sur un ordinateur.</w:t>
      </w:r>
    </w:p>
    <w:p w:rsidR="00363532" w:rsidRDefault="00363532" w:rsidP="008C0EAE">
      <w:pPr>
        <w:rPr>
          <w:rStyle w:val="fontstyle21"/>
          <w:rFonts w:ascii="Segoe UI" w:hAnsi="Segoe UI" w:cs="Segoe UI"/>
          <w:b w:val="0"/>
          <w:color w:val="002060"/>
          <w:sz w:val="24"/>
        </w:rPr>
      </w:pPr>
    </w:p>
    <w:p w:rsidR="00363532" w:rsidRPr="00531A05" w:rsidRDefault="00363532" w:rsidP="00CF071E">
      <w:pPr>
        <w:pStyle w:val="Titredepartie"/>
      </w:pPr>
      <w:r>
        <w:lastRenderedPageBreak/>
        <w:t>Vue d’ensemble</w:t>
      </w:r>
    </w:p>
    <w:p w:rsidR="00363532" w:rsidRPr="00C173DE" w:rsidRDefault="00363532" w:rsidP="008C0EAE">
      <w:pPr>
        <w:rPr>
          <w:rFonts w:ascii="Segoe UI" w:hAnsi="Segoe UI" w:cs="Segoe UI"/>
          <w:b w:val="0"/>
          <w:sz w:val="22"/>
        </w:rPr>
      </w:pPr>
      <w:r w:rsidRPr="00C173DE">
        <w:rPr>
          <w:rFonts w:ascii="Segoe UI" w:hAnsi="Segoe UI" w:cs="Segoe UI"/>
          <w:b w:val="0"/>
          <w:sz w:val="22"/>
        </w:rPr>
        <w:t>Voici un diagramme permettant d’avoir une vue d’ensemble du dispositif demandé.</w:t>
      </w:r>
    </w:p>
    <w:p w:rsidR="00363532" w:rsidRDefault="00A914A2" w:rsidP="008C0EAE">
      <w:pPr>
        <w:rPr>
          <w:rFonts w:ascii="Segoe UI" w:hAnsi="Segoe UI" w:cs="Segoe UI"/>
          <w:i/>
          <w:sz w:val="22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264145</wp:posOffset>
            </wp:positionV>
            <wp:extent cx="6475095" cy="3519170"/>
            <wp:effectExtent l="0" t="0" r="1905" b="508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532" w:rsidRDefault="00363532" w:rsidP="008C0EAE">
      <w:pPr>
        <w:rPr>
          <w:rFonts w:ascii="Segoe UI" w:hAnsi="Segoe UI" w:cs="Segoe UI"/>
          <w:i/>
          <w:sz w:val="22"/>
        </w:rPr>
      </w:pPr>
    </w:p>
    <w:p w:rsidR="00363532" w:rsidRDefault="00363532" w:rsidP="008C0EAE">
      <w:pPr>
        <w:rPr>
          <w:rFonts w:ascii="Segoe UI" w:hAnsi="Segoe UI" w:cs="Segoe UI"/>
          <w:i/>
          <w:sz w:val="22"/>
        </w:rPr>
      </w:pPr>
    </w:p>
    <w:p w:rsidR="00363532" w:rsidRDefault="00363532" w:rsidP="008C0EAE">
      <w:pPr>
        <w:rPr>
          <w:rFonts w:ascii="Segoe UI" w:hAnsi="Segoe UI" w:cs="Segoe UI"/>
          <w:i/>
          <w:sz w:val="22"/>
        </w:rPr>
      </w:pPr>
    </w:p>
    <w:p w:rsidR="00363532" w:rsidRDefault="00363532" w:rsidP="008C0EAE">
      <w:pPr>
        <w:rPr>
          <w:rFonts w:ascii="Segoe UI" w:hAnsi="Segoe UI" w:cs="Segoe UI"/>
          <w:i/>
          <w:sz w:val="22"/>
        </w:rPr>
      </w:pPr>
    </w:p>
    <w:p w:rsidR="00363532" w:rsidRDefault="00363532" w:rsidP="008C0EAE">
      <w:pPr>
        <w:rPr>
          <w:rFonts w:ascii="Segoe UI" w:hAnsi="Segoe UI" w:cs="Segoe UI"/>
          <w:i/>
          <w:sz w:val="22"/>
        </w:rPr>
      </w:pPr>
    </w:p>
    <w:p w:rsidR="00363532" w:rsidRDefault="00363532" w:rsidP="008C0EAE">
      <w:pPr>
        <w:rPr>
          <w:rFonts w:ascii="Segoe UI" w:hAnsi="Segoe UI" w:cs="Segoe UI"/>
          <w:i/>
          <w:sz w:val="22"/>
        </w:rPr>
      </w:pPr>
    </w:p>
    <w:p w:rsidR="00363532" w:rsidRDefault="00363532" w:rsidP="008C0EAE">
      <w:pPr>
        <w:rPr>
          <w:rFonts w:ascii="Segoe UI" w:hAnsi="Segoe UI" w:cs="Segoe UI"/>
          <w:i/>
          <w:sz w:val="22"/>
        </w:rPr>
      </w:pPr>
    </w:p>
    <w:p w:rsidR="00363532" w:rsidRDefault="00363532" w:rsidP="008C0EAE">
      <w:pPr>
        <w:rPr>
          <w:rFonts w:ascii="Segoe UI" w:hAnsi="Segoe UI" w:cs="Segoe UI"/>
          <w:i/>
          <w:sz w:val="22"/>
        </w:rPr>
      </w:pPr>
    </w:p>
    <w:p w:rsidR="00AF7B29" w:rsidRDefault="00AF7B29" w:rsidP="008C0EAE">
      <w:pPr>
        <w:rPr>
          <w:rFonts w:ascii="Segoe UI" w:hAnsi="Segoe UI" w:cs="Segoe UI"/>
          <w:i/>
          <w:sz w:val="22"/>
        </w:rPr>
      </w:pPr>
    </w:p>
    <w:p w:rsidR="00AF7B29" w:rsidRDefault="00AF7B29" w:rsidP="008C0EAE">
      <w:pPr>
        <w:rPr>
          <w:rFonts w:ascii="Segoe UI" w:hAnsi="Segoe UI" w:cs="Segoe UI"/>
          <w:i/>
          <w:sz w:val="22"/>
        </w:rPr>
      </w:pPr>
    </w:p>
    <w:p w:rsidR="00363532" w:rsidRDefault="00363532" w:rsidP="008C0EAE">
      <w:pPr>
        <w:rPr>
          <w:rFonts w:ascii="Segoe UI" w:hAnsi="Segoe UI" w:cs="Segoe UI"/>
          <w:i/>
          <w:sz w:val="22"/>
        </w:rPr>
      </w:pPr>
    </w:p>
    <w:p w:rsidR="00363532" w:rsidRDefault="00363532" w:rsidP="008C0EAE">
      <w:pPr>
        <w:rPr>
          <w:rFonts w:ascii="Segoe UI" w:hAnsi="Segoe UI" w:cs="Segoe UI"/>
          <w:i/>
          <w:sz w:val="22"/>
        </w:rPr>
      </w:pPr>
    </w:p>
    <w:p w:rsidR="00363532" w:rsidRPr="008C0EAE" w:rsidRDefault="00363532" w:rsidP="008C0EAE">
      <w:pPr>
        <w:rPr>
          <w:rFonts w:ascii="Segoe UI" w:hAnsi="Segoe UI" w:cs="Segoe UI"/>
          <w:i/>
          <w:sz w:val="22"/>
        </w:rPr>
      </w:pPr>
    </w:p>
    <w:p w:rsidR="00B678C0" w:rsidRPr="00531A05" w:rsidRDefault="0045652E" w:rsidP="00CF071E">
      <w:pPr>
        <w:pStyle w:val="Titredepartie"/>
      </w:pPr>
      <w:r>
        <w:lastRenderedPageBreak/>
        <w:t>Module 1 - Cardiofréquencemètre</w:t>
      </w:r>
    </w:p>
    <w:p w:rsidR="0045652E" w:rsidRPr="004C2E44" w:rsidRDefault="0045652E" w:rsidP="009235F9">
      <w:pPr>
        <w:rPr>
          <w:rFonts w:ascii="Segoe UI Semilight" w:hAnsi="Segoe UI Semilight" w:cs="Segoe UI Semilight"/>
          <w:i/>
          <w:sz w:val="36"/>
          <w:u w:val="single"/>
        </w:rPr>
      </w:pPr>
      <w:r w:rsidRPr="004C2E44">
        <w:rPr>
          <w:rFonts w:ascii="Segoe UI Semilight" w:hAnsi="Segoe UI Semilight" w:cs="Segoe UI Semilight"/>
          <w:i/>
          <w:sz w:val="36"/>
          <w:u w:val="single"/>
        </w:rPr>
        <w:t>Partie I – Réalisation du montage électronique</w:t>
      </w:r>
    </w:p>
    <w:p w:rsidR="0045652E" w:rsidRDefault="0045652E" w:rsidP="009235F9">
      <w:pPr>
        <w:rPr>
          <w:rFonts w:ascii="Segoe UI" w:hAnsi="Segoe UI" w:cs="Segoe UI"/>
          <w:b w:val="0"/>
          <w:sz w:val="24"/>
        </w:rPr>
      </w:pPr>
    </w:p>
    <w:p w:rsidR="0045652E" w:rsidRDefault="0045652E" w:rsidP="009235F9">
      <w:pPr>
        <w:rPr>
          <w:rFonts w:ascii="Segoe UI" w:hAnsi="Segoe UI" w:cs="Segoe UI"/>
          <w:b w:val="0"/>
          <w:sz w:val="24"/>
        </w:rPr>
      </w:pPr>
      <w:r>
        <w:rPr>
          <w:rFonts w:ascii="Segoe UI" w:hAnsi="Segoe UI" w:cs="Segoe UI"/>
          <w:b w:val="0"/>
          <w:sz w:val="24"/>
        </w:rPr>
        <w:t>Il s’agit ici de réaliser le montage électronique du capteur.</w:t>
      </w:r>
    </w:p>
    <w:p w:rsidR="0045652E" w:rsidRDefault="0045652E" w:rsidP="009235F9">
      <w:pPr>
        <w:rPr>
          <w:rFonts w:ascii="Segoe UI" w:hAnsi="Segoe UI" w:cs="Segoe UI"/>
          <w:b w:val="0"/>
          <w:sz w:val="24"/>
        </w:rPr>
      </w:pPr>
      <w:r>
        <w:rPr>
          <w:rFonts w:ascii="Segoe UI" w:hAnsi="Segoe UI" w:cs="Segoe UI"/>
          <w:b w:val="0"/>
          <w:sz w:val="24"/>
        </w:rPr>
        <w:t>On rappelle la liste des composants fournis :</w:t>
      </w:r>
    </w:p>
    <w:p w:rsidR="0045652E" w:rsidRDefault="0045652E" w:rsidP="009235F9">
      <w:pPr>
        <w:rPr>
          <w:rFonts w:ascii="Segoe UI" w:hAnsi="Segoe UI" w:cs="Segoe UI"/>
          <w:b w:val="0"/>
          <w:sz w:val="24"/>
        </w:rPr>
      </w:pPr>
      <w:r w:rsidRPr="0045652E">
        <w:rPr>
          <w:rFonts w:ascii="Segoe UI" w:hAnsi="Segoe UI" w:cs="Segoe UI"/>
          <w:b w:val="0"/>
          <w:sz w:val="22"/>
        </w:rPr>
        <w:br/>
      </w:r>
      <w:r w:rsidRPr="0045652E">
        <w:rPr>
          <w:rFonts w:ascii="Segoe UI" w:hAnsi="Segoe UI" w:cs="Segoe UI"/>
          <w:b w:val="0"/>
          <w:sz w:val="24"/>
        </w:rPr>
        <w:sym w:font="Symbol" w:char="F0B7"/>
      </w:r>
      <w:r>
        <w:rPr>
          <w:rFonts w:ascii="Segoe UI" w:hAnsi="Segoe UI" w:cs="Segoe UI"/>
          <w:b w:val="0"/>
          <w:sz w:val="24"/>
        </w:rPr>
        <w:tab/>
      </w:r>
      <w:r w:rsidRPr="0045652E">
        <w:rPr>
          <w:rFonts w:ascii="Segoe UI" w:hAnsi="Segoe UI" w:cs="Segoe UI"/>
          <w:b w:val="0"/>
          <w:sz w:val="24"/>
        </w:rPr>
        <w:t>LED Infrarouge (TSAL7400) - Tige la plus courte à GND</w:t>
      </w:r>
      <w:r w:rsidRPr="0045652E">
        <w:rPr>
          <w:rFonts w:ascii="Segoe UI" w:hAnsi="Segoe UI" w:cs="Segoe UI"/>
          <w:b w:val="0"/>
          <w:sz w:val="24"/>
        </w:rPr>
        <w:br/>
      </w:r>
      <w:r w:rsidRPr="0045652E">
        <w:rPr>
          <w:rFonts w:ascii="Segoe UI" w:hAnsi="Segoe UI" w:cs="Segoe UI"/>
          <w:b w:val="0"/>
          <w:sz w:val="24"/>
        </w:rPr>
        <w:sym w:font="Symbol" w:char="F0B7"/>
      </w:r>
      <w:r>
        <w:rPr>
          <w:rFonts w:ascii="Segoe UI" w:hAnsi="Segoe UI" w:cs="Segoe UI"/>
          <w:b w:val="0"/>
          <w:sz w:val="24"/>
        </w:rPr>
        <w:tab/>
      </w:r>
      <w:r w:rsidRPr="0045652E">
        <w:rPr>
          <w:rFonts w:ascii="Segoe UI" w:hAnsi="Segoe UI" w:cs="Segoe UI"/>
          <w:b w:val="0"/>
          <w:sz w:val="24"/>
        </w:rPr>
        <w:t>Phototransistor sensible à l'infrarouge (TOPS-0</w:t>
      </w:r>
      <w:r>
        <w:rPr>
          <w:rFonts w:ascii="Segoe UI" w:hAnsi="Segoe UI" w:cs="Segoe UI"/>
          <w:b w:val="0"/>
          <w:sz w:val="24"/>
        </w:rPr>
        <w:t>50) - Tige la plus longue à GND</w:t>
      </w:r>
      <w:r w:rsidRPr="0045652E">
        <w:rPr>
          <w:rFonts w:ascii="Segoe UI" w:hAnsi="Segoe UI" w:cs="Segoe UI"/>
          <w:b w:val="0"/>
          <w:sz w:val="24"/>
        </w:rPr>
        <w:br/>
      </w:r>
      <w:r w:rsidRPr="0045652E">
        <w:rPr>
          <w:rFonts w:ascii="Segoe UI" w:hAnsi="Segoe UI" w:cs="Segoe UI"/>
          <w:b w:val="0"/>
          <w:sz w:val="24"/>
        </w:rPr>
        <w:sym w:font="Symbol" w:char="F0B7"/>
      </w:r>
      <w:r>
        <w:rPr>
          <w:rFonts w:ascii="Segoe UI" w:hAnsi="Segoe UI" w:cs="Segoe UI"/>
          <w:b w:val="0"/>
          <w:sz w:val="24"/>
        </w:rPr>
        <w:tab/>
      </w:r>
      <w:r w:rsidRPr="0045652E">
        <w:rPr>
          <w:rFonts w:ascii="Segoe UI" w:hAnsi="Segoe UI" w:cs="Segoe UI"/>
          <w:b w:val="0"/>
          <w:sz w:val="24"/>
        </w:rPr>
        <w:t>Amp</w:t>
      </w:r>
      <w:r>
        <w:rPr>
          <w:rFonts w:ascii="Segoe UI" w:hAnsi="Segoe UI" w:cs="Segoe UI"/>
          <w:b w:val="0"/>
          <w:sz w:val="24"/>
        </w:rPr>
        <w:t>lificateur opérationnel (LM324)</w:t>
      </w:r>
      <w:r w:rsidRPr="0045652E">
        <w:rPr>
          <w:rFonts w:ascii="Segoe UI" w:hAnsi="Segoe UI" w:cs="Segoe UI"/>
          <w:b w:val="0"/>
          <w:sz w:val="24"/>
        </w:rPr>
        <w:br/>
      </w:r>
      <w:r w:rsidRPr="0045652E">
        <w:rPr>
          <w:rFonts w:ascii="Segoe UI" w:hAnsi="Segoe UI" w:cs="Segoe UI"/>
          <w:b w:val="0"/>
          <w:sz w:val="24"/>
        </w:rPr>
        <w:sym w:font="Symbol" w:char="F0B7"/>
      </w:r>
      <w:r>
        <w:rPr>
          <w:rFonts w:ascii="Segoe UI" w:hAnsi="Segoe UI" w:cs="Segoe UI"/>
          <w:b w:val="0"/>
          <w:sz w:val="24"/>
        </w:rPr>
        <w:tab/>
        <w:t>Transistor (2N3904)</w:t>
      </w:r>
      <w:r w:rsidRPr="0045652E">
        <w:rPr>
          <w:rFonts w:ascii="Segoe UI" w:hAnsi="Segoe UI" w:cs="Segoe UI"/>
          <w:b w:val="0"/>
          <w:sz w:val="24"/>
        </w:rPr>
        <w:br/>
      </w:r>
      <w:r w:rsidRPr="0045652E">
        <w:rPr>
          <w:rFonts w:ascii="Segoe UI" w:hAnsi="Segoe UI" w:cs="Segoe UI"/>
          <w:b w:val="0"/>
          <w:sz w:val="24"/>
        </w:rPr>
        <w:sym w:font="Symbol" w:char="F0B7"/>
      </w:r>
      <w:r>
        <w:rPr>
          <w:rFonts w:ascii="Segoe UI" w:hAnsi="Segoe UI" w:cs="Segoe UI"/>
          <w:b w:val="0"/>
          <w:sz w:val="24"/>
        </w:rPr>
        <w:tab/>
        <w:t xml:space="preserve">Arduino </w:t>
      </w:r>
      <w:proofErr w:type="spellStart"/>
      <w:r>
        <w:rPr>
          <w:rFonts w:ascii="Segoe UI" w:hAnsi="Segoe UI" w:cs="Segoe UI"/>
          <w:b w:val="0"/>
          <w:sz w:val="24"/>
        </w:rPr>
        <w:t>Uno</w:t>
      </w:r>
      <w:proofErr w:type="spellEnd"/>
      <w:r w:rsidRPr="0045652E">
        <w:rPr>
          <w:rFonts w:ascii="Segoe UI" w:hAnsi="Segoe UI" w:cs="Segoe UI"/>
          <w:b w:val="0"/>
          <w:sz w:val="24"/>
        </w:rPr>
        <w:br/>
      </w:r>
      <w:r w:rsidRPr="0045652E">
        <w:rPr>
          <w:rFonts w:ascii="Segoe UI" w:hAnsi="Segoe UI" w:cs="Segoe UI"/>
          <w:b w:val="0"/>
          <w:sz w:val="24"/>
        </w:rPr>
        <w:sym w:font="Symbol" w:char="F0B7"/>
      </w:r>
      <w:r>
        <w:rPr>
          <w:rFonts w:ascii="Segoe UI" w:hAnsi="Segoe UI" w:cs="Segoe UI"/>
          <w:b w:val="0"/>
          <w:sz w:val="24"/>
        </w:rPr>
        <w:tab/>
      </w:r>
      <w:r w:rsidRPr="0045652E">
        <w:rPr>
          <w:rFonts w:ascii="Segoe UI" w:hAnsi="Segoe UI" w:cs="Segoe UI"/>
          <w:b w:val="0"/>
          <w:sz w:val="24"/>
        </w:rPr>
        <w:t>Quelques condensateurs</w:t>
      </w:r>
      <w:r w:rsidRPr="0045652E">
        <w:rPr>
          <w:rFonts w:ascii="Segoe UI" w:hAnsi="Segoe UI" w:cs="Segoe UI"/>
          <w:b w:val="0"/>
          <w:sz w:val="24"/>
        </w:rPr>
        <w:br/>
      </w:r>
      <w:r w:rsidRPr="0045652E">
        <w:rPr>
          <w:rFonts w:ascii="Segoe UI" w:hAnsi="Segoe UI" w:cs="Segoe UI"/>
          <w:b w:val="0"/>
          <w:sz w:val="24"/>
        </w:rPr>
        <w:sym w:font="Symbol" w:char="F0B7"/>
      </w:r>
      <w:r>
        <w:rPr>
          <w:rFonts w:ascii="Segoe UI" w:hAnsi="Segoe UI" w:cs="Segoe UI"/>
          <w:b w:val="0"/>
          <w:sz w:val="24"/>
        </w:rPr>
        <w:tab/>
        <w:t>Jeux de résistances</w:t>
      </w:r>
    </w:p>
    <w:p w:rsidR="0045652E" w:rsidRDefault="0045652E" w:rsidP="009235F9">
      <w:pPr>
        <w:rPr>
          <w:rFonts w:ascii="Segoe UI" w:hAnsi="Segoe UI" w:cs="Segoe UI"/>
          <w:b w:val="0"/>
          <w:sz w:val="24"/>
        </w:rPr>
      </w:pPr>
    </w:p>
    <w:p w:rsidR="0045652E" w:rsidRDefault="0045652E" w:rsidP="009235F9">
      <w:pPr>
        <w:rPr>
          <w:rFonts w:ascii="Segoe UI" w:hAnsi="Segoe UI" w:cs="Segoe UI"/>
          <w:b w:val="0"/>
          <w:sz w:val="24"/>
        </w:rPr>
      </w:pPr>
      <w:r>
        <w:rPr>
          <w:rFonts w:ascii="Segoe UI" w:hAnsi="Segoe UI" w:cs="Segoe UI"/>
          <w:b w:val="0"/>
          <w:sz w:val="24"/>
        </w:rPr>
        <w:t>On rappelle le schéma fourni qui servira de modèle :</w:t>
      </w:r>
    </w:p>
    <w:p w:rsidR="0045652E" w:rsidRDefault="0045652E" w:rsidP="009235F9">
      <w:pPr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  <w:r>
        <w:rPr>
          <w:rFonts w:ascii="Segoe UI" w:hAnsi="Segoe UI" w:cs="Segoe UI"/>
          <w:b w:val="0"/>
          <w:noProof/>
          <w:sz w:val="24"/>
        </w:rPr>
        <w:drawing>
          <wp:inline distT="0" distB="0" distL="0" distR="0">
            <wp:extent cx="5743575" cy="2724150"/>
            <wp:effectExtent l="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B24DEB" w:rsidRDefault="00B24DEB" w:rsidP="0045652E">
      <w:pPr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rPr>
          <w:rFonts w:ascii="Segoe UI" w:hAnsi="Segoe UI" w:cs="Segoe UI"/>
          <w:u w:val="single"/>
        </w:rPr>
      </w:pPr>
      <w:r w:rsidRPr="00F87E67">
        <w:rPr>
          <w:rFonts w:ascii="Segoe UI" w:hAnsi="Segoe UI" w:cs="Segoe UI"/>
          <w:u w:val="single"/>
        </w:rPr>
        <w:lastRenderedPageBreak/>
        <w:t>Vue Platine :</w:t>
      </w:r>
    </w:p>
    <w:p w:rsidR="00F87E67" w:rsidRPr="00F87E67" w:rsidRDefault="00363532" w:rsidP="0045652E">
      <w:pPr>
        <w:rPr>
          <w:rFonts w:ascii="Segoe UI" w:hAnsi="Segoe UI" w:cs="Segoe UI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364F6F" wp14:editId="429243B2">
                <wp:simplePos x="0" y="0"/>
                <wp:positionH relativeFrom="column">
                  <wp:posOffset>982995</wp:posOffset>
                </wp:positionH>
                <wp:positionV relativeFrom="paragraph">
                  <wp:posOffset>3856088</wp:posOffset>
                </wp:positionV>
                <wp:extent cx="818707" cy="340700"/>
                <wp:effectExtent l="0" t="38100" r="57785" b="21590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8707" cy="34070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ED7B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" o:spid="_x0000_s1026" type="#_x0000_t32" style="position:absolute;margin-left:77.4pt;margin-top:303.65pt;width:64.45pt;height:26.8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" strokecolor="black [3200]">
                <v:stroke endarrow="open"/>
              </v:shape>
            </w:pict>
          </mc:Fallback>
        </mc:AlternateContent>
      </w:r>
      <w:r w:rsidRPr="00363532">
        <w:rPr>
          <w:rFonts w:ascii="Segoe UI" w:hAnsi="Segoe UI" w:cs="Segoe UI"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493DE88" wp14:editId="17CD061D">
                <wp:simplePos x="0" y="0"/>
                <wp:positionH relativeFrom="column">
                  <wp:posOffset>-91277</wp:posOffset>
                </wp:positionH>
                <wp:positionV relativeFrom="paragraph">
                  <wp:posOffset>4280771</wp:posOffset>
                </wp:positionV>
                <wp:extent cx="2360930" cy="1404620"/>
                <wp:effectExtent l="0" t="0" r="0" b="1905"/>
                <wp:wrapSquare wrapText="bothSides"/>
                <wp:docPr id="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3532" w:rsidRPr="00363532" w:rsidRDefault="00363532" w:rsidP="00363532"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Phototransistor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493DE88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-7.2pt;margin-top:337.0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" filled="f" stroked="f">
                <v:textbox style="mso-fit-shape-to-text:t">
                  <w:txbxContent>
                    <w:p w:rsidR="00363532" w:rsidRPr="00363532" w:rsidRDefault="00363532" w:rsidP="00363532"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Phototransistor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63532">
        <w:rPr>
          <w:rFonts w:ascii="Segoe UI" w:hAnsi="Segoe UI" w:cs="Segoe UI"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378312</wp:posOffset>
                </wp:positionH>
                <wp:positionV relativeFrom="paragraph">
                  <wp:posOffset>384898</wp:posOffset>
                </wp:positionV>
                <wp:extent cx="2360930" cy="1404620"/>
                <wp:effectExtent l="0" t="0" r="0" b="1905"/>
                <wp:wrapSquare wrapText="bothSides"/>
                <wp:docPr id="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3532" w:rsidRPr="00363532" w:rsidRDefault="00363532">
                            <w:pPr>
                              <w:rPr>
                                <w:color w:val="C00000"/>
                              </w:rPr>
                            </w:pPr>
                            <w:r w:rsidRPr="00363532">
                              <w:rPr>
                                <w:color w:val="C00000"/>
                              </w:rPr>
                              <w:t>LED Infrarouge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29.8pt;margin-top:30.3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" filled="f" stroked="f">
                <v:textbox style="mso-fit-shape-to-text:t">
                  <w:txbxContent>
                    <w:p w:rsidR="00363532" w:rsidRPr="00363532" w:rsidRDefault="00363532">
                      <w:pPr>
                        <w:rPr>
                          <w:color w:val="C00000"/>
                        </w:rPr>
                      </w:pPr>
                      <w:r w:rsidRPr="00363532">
                        <w:rPr>
                          <w:color w:val="C00000"/>
                        </w:rPr>
                        <w:t>LED Infrarouge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674651</wp:posOffset>
                </wp:positionH>
                <wp:positionV relativeFrom="paragraph">
                  <wp:posOffset>762015</wp:posOffset>
                </wp:positionV>
                <wp:extent cx="244548" cy="584790"/>
                <wp:effectExtent l="57150" t="0" r="22225" b="63500"/>
                <wp:wrapNone/>
                <wp:docPr id="25" name="Connecteur droit avec flèch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548" cy="58479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415B57" id="Connecteur droit avec flèche 25" o:spid="_x0000_s1026" type="#_x0000_t32" style="position:absolute;margin-left:53.1pt;margin-top:60pt;width:19.25pt;height:46.0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" strokecolor="black [3200]">
                <v:stroke endarrow="open"/>
              </v:shape>
            </w:pict>
          </mc:Fallback>
        </mc:AlternateContent>
      </w:r>
      <w:r w:rsidR="00B24DEB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328295</wp:posOffset>
            </wp:positionV>
            <wp:extent cx="6565265" cy="4895850"/>
            <wp:effectExtent l="0" t="0" r="6985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26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45652E" w:rsidRDefault="0045652E" w:rsidP="0045652E">
      <w:pPr>
        <w:jc w:val="center"/>
        <w:rPr>
          <w:rFonts w:ascii="Segoe UI" w:hAnsi="Segoe UI" w:cs="Segoe UI"/>
          <w:b w:val="0"/>
          <w:sz w:val="24"/>
        </w:rPr>
      </w:pPr>
    </w:p>
    <w:p w:rsidR="0045652E" w:rsidRDefault="0045652E" w:rsidP="00B24DEB">
      <w:pPr>
        <w:rPr>
          <w:rFonts w:ascii="Segoe UI" w:hAnsi="Segoe UI" w:cs="Segoe UI"/>
          <w:b w:val="0"/>
          <w:sz w:val="24"/>
        </w:rPr>
      </w:pPr>
    </w:p>
    <w:p w:rsidR="0045652E" w:rsidRDefault="00B24DEB" w:rsidP="0045652E">
      <w:pPr>
        <w:rPr>
          <w:rFonts w:ascii="Segoe UI" w:hAnsi="Segoe UI" w:cs="Segoe UI"/>
          <w:u w:val="single"/>
        </w:rPr>
      </w:pPr>
      <w:r w:rsidRPr="00F87E67">
        <w:rPr>
          <w:noProof/>
          <w:sz w:val="32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-424180</wp:posOffset>
            </wp:positionH>
            <wp:positionV relativeFrom="paragraph">
              <wp:posOffset>403860</wp:posOffset>
            </wp:positionV>
            <wp:extent cx="6554470" cy="5219700"/>
            <wp:effectExtent l="0" t="0" r="0" b="0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52E" w:rsidRPr="00F87E67">
        <w:rPr>
          <w:rFonts w:ascii="Segoe UI" w:hAnsi="Segoe UI" w:cs="Segoe UI"/>
          <w:u w:val="single"/>
        </w:rPr>
        <w:t>Vue schématique</w:t>
      </w:r>
      <w:r w:rsidR="00F87E67" w:rsidRPr="00F87E67">
        <w:rPr>
          <w:rFonts w:ascii="Segoe UI" w:hAnsi="Segoe UI" w:cs="Segoe UI"/>
          <w:u w:val="single"/>
        </w:rPr>
        <w:t> :</w:t>
      </w:r>
    </w:p>
    <w:p w:rsidR="00B24DEB" w:rsidRDefault="00B24DEB" w:rsidP="0045652E">
      <w:pPr>
        <w:rPr>
          <w:rFonts w:ascii="Segoe UI" w:hAnsi="Segoe UI" w:cs="Segoe UI"/>
          <w:u w:val="single"/>
        </w:rPr>
      </w:pPr>
    </w:p>
    <w:p w:rsidR="00B24DEB" w:rsidRDefault="00B24DEB" w:rsidP="0045652E">
      <w:pPr>
        <w:rPr>
          <w:rFonts w:ascii="Segoe UI" w:hAnsi="Segoe UI" w:cs="Segoe UI"/>
          <w:u w:val="single"/>
        </w:rPr>
      </w:pPr>
    </w:p>
    <w:p w:rsidR="00B24DEB" w:rsidRDefault="00B24DEB" w:rsidP="0045652E">
      <w:pPr>
        <w:rPr>
          <w:rFonts w:ascii="Segoe UI" w:hAnsi="Segoe UI" w:cs="Segoe UI"/>
          <w:u w:val="single"/>
        </w:rPr>
      </w:pPr>
    </w:p>
    <w:p w:rsidR="00B24DEB" w:rsidRDefault="00B24DEB" w:rsidP="0045652E">
      <w:pPr>
        <w:rPr>
          <w:rFonts w:ascii="Segoe UI" w:hAnsi="Segoe UI" w:cs="Segoe UI"/>
          <w:u w:val="single"/>
        </w:rPr>
      </w:pPr>
    </w:p>
    <w:p w:rsidR="00B24DEB" w:rsidRDefault="00B24DEB" w:rsidP="0045652E">
      <w:pPr>
        <w:rPr>
          <w:rFonts w:ascii="Segoe UI" w:hAnsi="Segoe UI" w:cs="Segoe UI"/>
          <w:u w:val="single"/>
        </w:rPr>
      </w:pPr>
    </w:p>
    <w:p w:rsidR="00B24DEB" w:rsidRDefault="00B24DEB" w:rsidP="0045652E">
      <w:pPr>
        <w:rPr>
          <w:rFonts w:ascii="Segoe UI" w:hAnsi="Segoe UI" w:cs="Segoe UI"/>
          <w:u w:val="single"/>
        </w:rPr>
      </w:pPr>
    </w:p>
    <w:p w:rsidR="00B24DEB" w:rsidRDefault="00B24DEB" w:rsidP="0045652E">
      <w:pPr>
        <w:rPr>
          <w:rFonts w:ascii="Segoe UI" w:hAnsi="Segoe UI" w:cs="Segoe UI"/>
          <w:u w:val="single"/>
        </w:rPr>
      </w:pPr>
    </w:p>
    <w:p w:rsidR="00B24DEB" w:rsidRDefault="00B24DEB" w:rsidP="0045652E">
      <w:pPr>
        <w:rPr>
          <w:rFonts w:ascii="Segoe UI" w:hAnsi="Segoe UI" w:cs="Segoe UI"/>
          <w:u w:val="single"/>
        </w:rPr>
      </w:pPr>
    </w:p>
    <w:p w:rsidR="00B24DEB" w:rsidRDefault="00B24DEB" w:rsidP="0045652E">
      <w:pPr>
        <w:rPr>
          <w:rFonts w:ascii="Segoe UI" w:hAnsi="Segoe UI" w:cs="Segoe UI"/>
          <w:u w:val="single"/>
        </w:rPr>
      </w:pPr>
    </w:p>
    <w:p w:rsidR="00B24DEB" w:rsidRDefault="00B24DEB" w:rsidP="0045652E">
      <w:pPr>
        <w:rPr>
          <w:rFonts w:ascii="Segoe UI" w:hAnsi="Segoe UI" w:cs="Segoe UI"/>
          <w:u w:val="single"/>
        </w:rPr>
      </w:pPr>
      <w:r>
        <w:rPr>
          <w:rFonts w:ascii="Segoe UI" w:hAnsi="Segoe UI" w:cs="Segoe UI"/>
          <w:u w:val="single"/>
        </w:rPr>
        <w:lastRenderedPageBreak/>
        <w:t>Photos du montage</w:t>
      </w:r>
      <w:r w:rsidRPr="00F87E67">
        <w:rPr>
          <w:rFonts w:ascii="Segoe UI" w:hAnsi="Segoe UI" w:cs="Segoe UI"/>
          <w:u w:val="single"/>
        </w:rPr>
        <w:t> :</w:t>
      </w:r>
    </w:p>
    <w:p w:rsidR="00AA6D96" w:rsidRDefault="00AA6D96" w:rsidP="0045652E">
      <w:pPr>
        <w:rPr>
          <w:rFonts w:ascii="Segoe UI" w:hAnsi="Segoe UI" w:cs="Segoe UI"/>
          <w:u w:val="single"/>
        </w:rPr>
      </w:pPr>
    </w:p>
    <w:p w:rsidR="00B24DEB" w:rsidRDefault="00B24DEB" w:rsidP="003961F0">
      <w:pPr>
        <w:jc w:val="center"/>
        <w:rPr>
          <w:rFonts w:ascii="Segoe UI" w:hAnsi="Segoe UI" w:cs="Segoe UI"/>
          <w:u w:val="single"/>
        </w:rPr>
      </w:pPr>
      <w:r>
        <w:rPr>
          <w:noProof/>
        </w:rPr>
        <w:drawing>
          <wp:inline distT="0" distB="0" distL="0" distR="0">
            <wp:extent cx="5939790" cy="3341132"/>
            <wp:effectExtent l="0" t="0" r="381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D96" w:rsidRDefault="00AA6D96" w:rsidP="0045652E">
      <w:pPr>
        <w:rPr>
          <w:rFonts w:ascii="Segoe UI" w:hAnsi="Segoe UI" w:cs="Segoe UI"/>
          <w:u w:val="single"/>
        </w:rPr>
      </w:pPr>
    </w:p>
    <w:p w:rsidR="00B24DEB" w:rsidRDefault="00B24DEB" w:rsidP="003961F0">
      <w:pPr>
        <w:jc w:val="center"/>
        <w:rPr>
          <w:rFonts w:ascii="Segoe UI" w:hAnsi="Segoe UI" w:cs="Segoe UI"/>
          <w:u w:val="single"/>
        </w:rPr>
      </w:pPr>
      <w:r>
        <w:rPr>
          <w:noProof/>
        </w:rPr>
        <w:drawing>
          <wp:inline distT="0" distB="0" distL="0" distR="0">
            <wp:extent cx="5939790" cy="3341132"/>
            <wp:effectExtent l="0" t="0" r="381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D96" w:rsidRDefault="00B24DEB" w:rsidP="003961F0">
      <w:pPr>
        <w:jc w:val="center"/>
      </w:pPr>
      <w:r>
        <w:rPr>
          <w:noProof/>
        </w:rPr>
        <w:lastRenderedPageBreak/>
        <w:drawing>
          <wp:inline distT="0" distB="0" distL="0" distR="0">
            <wp:extent cx="5939790" cy="3341132"/>
            <wp:effectExtent l="0" t="0" r="381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D96" w:rsidRDefault="00AA6D96" w:rsidP="0045652E"/>
    <w:p w:rsidR="00AA6D96" w:rsidRDefault="00AA6D96" w:rsidP="0045652E"/>
    <w:p w:rsidR="00B24DEB" w:rsidRDefault="00B24DEB" w:rsidP="003961F0">
      <w:pPr>
        <w:jc w:val="center"/>
        <w:rPr>
          <w:rFonts w:ascii="Segoe UI" w:hAnsi="Segoe UI" w:cs="Segoe UI"/>
          <w:u w:val="single"/>
        </w:rPr>
      </w:pPr>
      <w:r>
        <w:rPr>
          <w:noProof/>
        </w:rPr>
        <w:drawing>
          <wp:inline distT="0" distB="0" distL="0" distR="0">
            <wp:extent cx="5939790" cy="3341132"/>
            <wp:effectExtent l="0" t="0" r="381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DEB" w:rsidRPr="00B24DEB" w:rsidRDefault="00B24DEB" w:rsidP="00B24DEB">
      <w:pPr>
        <w:rPr>
          <w:rFonts w:ascii="Segoe UI" w:hAnsi="Segoe UI" w:cs="Segoe UI"/>
        </w:rPr>
      </w:pPr>
    </w:p>
    <w:p w:rsidR="00B24DEB" w:rsidRPr="00B24DEB" w:rsidRDefault="00B24DEB" w:rsidP="00B24DEB">
      <w:pPr>
        <w:rPr>
          <w:rFonts w:ascii="Segoe UI" w:hAnsi="Segoe UI" w:cs="Segoe UI"/>
        </w:rPr>
      </w:pPr>
    </w:p>
    <w:p w:rsidR="00B24DEB" w:rsidRPr="00B24DEB" w:rsidRDefault="00B24DEB" w:rsidP="00B24DEB">
      <w:pPr>
        <w:rPr>
          <w:rFonts w:ascii="Segoe UI" w:hAnsi="Segoe UI" w:cs="Segoe UI"/>
        </w:rPr>
      </w:pPr>
    </w:p>
    <w:p w:rsidR="00B24DEB" w:rsidRDefault="00B24DEB" w:rsidP="00B24DEB">
      <w:pPr>
        <w:tabs>
          <w:tab w:val="left" w:pos="3295"/>
        </w:tabs>
        <w:rPr>
          <w:rFonts w:ascii="Segoe UI" w:hAnsi="Segoe UI" w:cs="Segoe UI"/>
        </w:rPr>
      </w:pPr>
    </w:p>
    <w:p w:rsidR="00AA6D96" w:rsidRDefault="00B24DEB" w:rsidP="003961F0">
      <w:pPr>
        <w:tabs>
          <w:tab w:val="left" w:pos="3295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6063889" cy="3413051"/>
            <wp:effectExtent l="0" t="0" r="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404" cy="341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D96" w:rsidRDefault="00AA6D96" w:rsidP="00B24DEB">
      <w:pPr>
        <w:tabs>
          <w:tab w:val="left" w:pos="3295"/>
        </w:tabs>
      </w:pPr>
    </w:p>
    <w:p w:rsidR="00AA6D96" w:rsidRDefault="00AA6D96" w:rsidP="00B24DEB">
      <w:pPr>
        <w:tabs>
          <w:tab w:val="left" w:pos="3295"/>
        </w:tabs>
      </w:pPr>
    </w:p>
    <w:p w:rsidR="00AA6D96" w:rsidRDefault="00B24DEB" w:rsidP="003961F0">
      <w:pPr>
        <w:tabs>
          <w:tab w:val="left" w:pos="3295"/>
        </w:tabs>
        <w:jc w:val="center"/>
      </w:pPr>
      <w:r>
        <w:rPr>
          <w:noProof/>
        </w:rPr>
        <w:drawing>
          <wp:inline distT="0" distB="0" distL="0" distR="0">
            <wp:extent cx="6007217" cy="3381153"/>
            <wp:effectExtent l="0" t="0" r="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658" cy="338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D96" w:rsidRDefault="00AA6D96" w:rsidP="00B24DEB">
      <w:pPr>
        <w:tabs>
          <w:tab w:val="left" w:pos="3295"/>
        </w:tabs>
      </w:pPr>
    </w:p>
    <w:p w:rsidR="00363532" w:rsidRDefault="00363532" w:rsidP="00B24DEB">
      <w:pPr>
        <w:tabs>
          <w:tab w:val="left" w:pos="3295"/>
        </w:tabs>
      </w:pPr>
    </w:p>
    <w:p w:rsidR="00363532" w:rsidRDefault="00363532" w:rsidP="00B24DEB">
      <w:pPr>
        <w:tabs>
          <w:tab w:val="left" w:pos="3295"/>
        </w:tabs>
      </w:pPr>
    </w:p>
    <w:p w:rsidR="00363532" w:rsidRDefault="00363532" w:rsidP="004C2E44">
      <w:pPr>
        <w:tabs>
          <w:tab w:val="left" w:pos="3295"/>
        </w:tabs>
        <w:jc w:val="center"/>
      </w:pPr>
    </w:p>
    <w:p w:rsidR="00363532" w:rsidRPr="004C2E44" w:rsidRDefault="00363532" w:rsidP="004C2E44">
      <w:pPr>
        <w:jc w:val="both"/>
        <w:rPr>
          <w:rFonts w:ascii="Segoe UI Semilight" w:hAnsi="Segoe UI Semilight" w:cs="Segoe UI Semilight"/>
          <w:i/>
          <w:sz w:val="36"/>
          <w:u w:val="single"/>
        </w:rPr>
      </w:pPr>
      <w:r w:rsidRPr="004C2E44">
        <w:rPr>
          <w:rFonts w:ascii="Segoe UI Semilight" w:hAnsi="Segoe UI Semilight" w:cs="Segoe UI Semilight"/>
          <w:i/>
          <w:sz w:val="36"/>
          <w:u w:val="single"/>
        </w:rPr>
        <w:lastRenderedPageBreak/>
        <w:t>Partie II – Réalisation du programme Arduino</w:t>
      </w:r>
    </w:p>
    <w:p w:rsidR="00AA6D96" w:rsidRPr="002D155F" w:rsidRDefault="004C2E44" w:rsidP="004C2E44">
      <w:pPr>
        <w:tabs>
          <w:tab w:val="left" w:pos="3295"/>
        </w:tabs>
        <w:jc w:val="both"/>
        <w:rPr>
          <w:rFonts w:ascii="Segoe UI" w:hAnsi="Segoe UI" w:cs="Segoe UI"/>
          <w:b w:val="0"/>
        </w:rPr>
      </w:pPr>
      <w:r w:rsidRPr="002D155F">
        <w:rPr>
          <w:rFonts w:ascii="Segoe UI" w:hAnsi="Segoe UI" w:cs="Segoe UI"/>
          <w:b w:val="0"/>
        </w:rPr>
        <w:t>L’objectif de ce programme est de détecter, récupérer et calculer le pouls issu du capteur conçu précédemment.</w:t>
      </w:r>
    </w:p>
    <w:p w:rsidR="00363532" w:rsidRPr="002D155F" w:rsidRDefault="002D155F" w:rsidP="004C2E44">
      <w:pPr>
        <w:tabs>
          <w:tab w:val="left" w:pos="3295"/>
        </w:tabs>
        <w:jc w:val="both"/>
        <w:rPr>
          <w:rFonts w:ascii="Segoe UI" w:hAnsi="Segoe UI" w:cs="Segoe UI"/>
          <w:b w:val="0"/>
        </w:rPr>
      </w:pPr>
      <w:r w:rsidRPr="002D155F">
        <w:rPr>
          <w:rFonts w:ascii="Segoe UI" w:hAnsi="Segoe UI" w:cs="Segoe UI"/>
          <w:b w:val="0"/>
        </w:rPr>
        <w:t xml:space="preserve">Les données obtenues sont « censées » être lues par le module </w:t>
      </w:r>
      <w:proofErr w:type="spellStart"/>
      <w:r w:rsidRPr="002D155F">
        <w:rPr>
          <w:rFonts w:ascii="Segoe UI" w:hAnsi="Segoe UI" w:cs="Segoe UI"/>
          <w:b w:val="0"/>
        </w:rPr>
        <w:t>Processing</w:t>
      </w:r>
      <w:proofErr w:type="spellEnd"/>
      <w:r w:rsidRPr="002D155F">
        <w:rPr>
          <w:rFonts w:ascii="Segoe UI" w:hAnsi="Segoe UI" w:cs="Segoe UI"/>
          <w:b w:val="0"/>
        </w:rPr>
        <w:t xml:space="preserve"> (module 3) afin d’être exploitables.</w:t>
      </w:r>
    </w:p>
    <w:p w:rsidR="00363532" w:rsidRPr="002D155F" w:rsidRDefault="004C2E44" w:rsidP="004C2E44">
      <w:pPr>
        <w:tabs>
          <w:tab w:val="left" w:pos="3295"/>
        </w:tabs>
        <w:jc w:val="both"/>
        <w:rPr>
          <w:rFonts w:ascii="Segoe UI" w:hAnsi="Segoe UI" w:cs="Segoe UI"/>
          <w:b w:val="0"/>
        </w:rPr>
      </w:pPr>
      <w:r w:rsidRPr="002D155F">
        <w:rPr>
          <w:rFonts w:ascii="Segoe UI" w:hAnsi="Segoe UI" w:cs="Segoe UI"/>
          <w:b w:val="0"/>
        </w:rPr>
        <w:t>Vous trouverez ci-après une fiche synthétique portant sur le fonctionnement du programme.</w:t>
      </w:r>
    </w:p>
    <w:p w:rsidR="004C2E44" w:rsidRDefault="004C2E44" w:rsidP="004C2E44">
      <w:pPr>
        <w:tabs>
          <w:tab w:val="left" w:pos="3295"/>
        </w:tabs>
        <w:jc w:val="both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2D155F" w:rsidRDefault="002D155F" w:rsidP="004C2E44">
      <w:pPr>
        <w:tabs>
          <w:tab w:val="left" w:pos="3295"/>
        </w:tabs>
        <w:jc w:val="center"/>
      </w:pPr>
    </w:p>
    <w:p w:rsidR="002D155F" w:rsidRDefault="002D155F" w:rsidP="004C2E44">
      <w:pPr>
        <w:tabs>
          <w:tab w:val="left" w:pos="3295"/>
        </w:tabs>
        <w:jc w:val="center"/>
      </w:pPr>
    </w:p>
    <w:p w:rsidR="002D155F" w:rsidRDefault="002D155F" w:rsidP="004C2E44">
      <w:pPr>
        <w:tabs>
          <w:tab w:val="left" w:pos="3295"/>
        </w:tabs>
        <w:jc w:val="center"/>
      </w:pPr>
    </w:p>
    <w:p w:rsidR="002D155F" w:rsidRDefault="002D155F" w:rsidP="004C2E44">
      <w:pPr>
        <w:tabs>
          <w:tab w:val="left" w:pos="3295"/>
        </w:tabs>
        <w:jc w:val="center"/>
      </w:pPr>
    </w:p>
    <w:p w:rsidR="002D155F" w:rsidRDefault="002D155F" w:rsidP="004C2E44">
      <w:pPr>
        <w:tabs>
          <w:tab w:val="left" w:pos="3295"/>
        </w:tabs>
        <w:jc w:val="center"/>
      </w:pPr>
    </w:p>
    <w:p w:rsidR="004C2E44" w:rsidRDefault="004C2E44" w:rsidP="004C2E44">
      <w:pPr>
        <w:tabs>
          <w:tab w:val="left" w:pos="3295"/>
        </w:tabs>
        <w:jc w:val="center"/>
      </w:pPr>
    </w:p>
    <w:p w:rsidR="004C2E44" w:rsidRDefault="004C2E44" w:rsidP="004C2E44">
      <w:pPr>
        <w:autoSpaceDE w:val="0"/>
        <w:autoSpaceDN w:val="0"/>
        <w:adjustRightInd w:val="0"/>
        <w:spacing w:after="0" w:line="288" w:lineRule="auto"/>
        <w:jc w:val="center"/>
        <w:rPr>
          <w:rFonts w:ascii="Calibri" w:eastAsiaTheme="minorHAnsi" w:hAnsi="Calibri" w:cs="Calibri"/>
          <w:bCs/>
          <w:color w:val="C00000"/>
          <w:sz w:val="48"/>
          <w:szCs w:val="48"/>
          <w:u w:val="single"/>
        </w:rPr>
      </w:pPr>
      <w:r>
        <w:rPr>
          <w:rFonts w:ascii="Calibri" w:eastAsiaTheme="minorHAnsi" w:hAnsi="Calibri" w:cs="Calibri"/>
          <w:bCs/>
          <w:color w:val="C00000"/>
          <w:sz w:val="48"/>
          <w:szCs w:val="48"/>
          <w:u w:val="single"/>
        </w:rPr>
        <w:lastRenderedPageBreak/>
        <w:t>Fiche synthétique</w:t>
      </w:r>
    </w:p>
    <w:p w:rsidR="004C2E44" w:rsidRDefault="004C2E44" w:rsidP="004C2E44">
      <w:pPr>
        <w:autoSpaceDE w:val="0"/>
        <w:autoSpaceDN w:val="0"/>
        <w:adjustRightInd w:val="0"/>
        <w:spacing w:after="0" w:line="288" w:lineRule="auto"/>
        <w:jc w:val="center"/>
        <w:rPr>
          <w:rFonts w:ascii="Calibri" w:eastAsiaTheme="minorHAnsi" w:hAnsi="Calibri" w:cs="Calibri"/>
          <w:bCs/>
          <w:color w:val="C00000"/>
          <w:sz w:val="48"/>
          <w:szCs w:val="48"/>
          <w:u w:val="single"/>
        </w:rPr>
      </w:pPr>
      <w:r>
        <w:rPr>
          <w:rFonts w:ascii="Calibri" w:eastAsiaTheme="minorHAnsi" w:hAnsi="Calibri" w:cs="Calibri"/>
          <w:bCs/>
          <w:color w:val="C00000"/>
          <w:sz w:val="48"/>
          <w:szCs w:val="48"/>
          <w:u w:val="single"/>
        </w:rPr>
        <w:t>Calcul du pouls</w:t>
      </w:r>
    </w:p>
    <w:p w:rsidR="004C2E44" w:rsidRDefault="004C2E44" w:rsidP="004C2E44">
      <w:pPr>
        <w:tabs>
          <w:tab w:val="left" w:pos="3295"/>
        </w:tabs>
        <w:jc w:val="center"/>
      </w:pPr>
      <w:r>
        <w:rPr>
          <w:rFonts w:ascii="Calibri" w:eastAsiaTheme="minorHAnsi" w:hAnsi="Calibri" w:cs="Calibri"/>
          <w:bCs/>
          <w:color w:val="C00000"/>
          <w:sz w:val="48"/>
          <w:szCs w:val="48"/>
          <w:u w:val="single"/>
        </w:rPr>
        <w:t>(Module 1)</w:t>
      </w:r>
    </w:p>
    <w:p w:rsidR="00363532" w:rsidRDefault="004C2E44" w:rsidP="00B24DEB">
      <w:pPr>
        <w:tabs>
          <w:tab w:val="left" w:pos="3295"/>
        </w:tabs>
      </w:pPr>
      <w:r>
        <w:rPr>
          <w:rFonts w:ascii="Calibri" w:eastAsiaTheme="minorHAnsi" w:hAnsi="Calibri" w:cs="Calibri"/>
          <w:bCs/>
          <w:color w:val="4672C4"/>
          <w:szCs w:val="28"/>
          <w:u w:val="single"/>
        </w:rPr>
        <w:t xml:space="preserve">Objectif </w:t>
      </w:r>
      <w:r>
        <w:rPr>
          <w:rFonts w:ascii="Calibri" w:eastAsiaTheme="minorHAnsi" w:hAnsi="Calibri" w:cs="Calibri"/>
          <w:b w:val="0"/>
          <w:color w:val="4672C4"/>
          <w:szCs w:val="28"/>
        </w:rPr>
        <w:t>: déterminer un pouls précis à partir de valeurs analogiques issues du capteur.</w:t>
      </w:r>
    </w:p>
    <w:p w:rsidR="00363532" w:rsidRDefault="002D155F" w:rsidP="00B24DEB">
      <w:pPr>
        <w:tabs>
          <w:tab w:val="left" w:pos="329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-472691</wp:posOffset>
                </wp:positionH>
                <wp:positionV relativeFrom="paragraph">
                  <wp:posOffset>343712</wp:posOffset>
                </wp:positionV>
                <wp:extent cx="2264410" cy="1404620"/>
                <wp:effectExtent l="0" t="0" r="0" b="2540"/>
                <wp:wrapSquare wrapText="bothSides"/>
                <wp:docPr id="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155F" w:rsidRPr="002D155F" w:rsidRDefault="002D155F" w:rsidP="002D155F">
                            <w:pPr>
                              <w:autoSpaceDE w:val="0"/>
                              <w:autoSpaceDN w:val="0"/>
                              <w:adjustRightInd w:val="0"/>
                              <w:spacing w:after="0" w:line="288" w:lineRule="auto"/>
                              <w:jc w:val="center"/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</w:pPr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Simule des valeurs analogiques</w:t>
                            </w:r>
                          </w:p>
                          <w:p w:rsidR="002D155F" w:rsidRPr="002D155F" w:rsidRDefault="002D155F" w:rsidP="002D155F">
                            <w:pPr>
                              <w:jc w:val="center"/>
                            </w:pPr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(</w:t>
                            </w:r>
                            <w:proofErr w:type="gramStart"/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remplace</w:t>
                            </w:r>
                            <w:proofErr w:type="gramEnd"/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 xml:space="preserve"> le circuit physique)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-37.2pt;margin-top:27.05pt;width:178.3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" filled="f" stroked="f">
                <v:textbox style="mso-fit-shape-to-text:t">
                  <w:txbxContent>
                    <w:p w:rsidR="002D155F" w:rsidRPr="002D155F" w:rsidRDefault="002D155F" w:rsidP="002D155F">
                      <w:pPr>
                        <w:autoSpaceDE w:val="0"/>
                        <w:autoSpaceDN w:val="0"/>
                        <w:adjustRightInd w:val="0"/>
                        <w:spacing w:after="0" w:line="288" w:lineRule="auto"/>
                        <w:jc w:val="center"/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</w:pPr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Simule des valeurs analogiques</w:t>
                      </w:r>
                    </w:p>
                    <w:p w:rsidR="002D155F" w:rsidRPr="002D155F" w:rsidRDefault="002D155F" w:rsidP="002D155F">
                      <w:pPr>
                        <w:jc w:val="center"/>
                      </w:pPr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remplace</w:t>
                      </w:r>
                      <w:proofErr w:type="gramEnd"/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 xml:space="preserve"> le circuit physique)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63532" w:rsidRDefault="004C2E44" w:rsidP="00B24DEB">
      <w:pPr>
        <w:tabs>
          <w:tab w:val="left" w:pos="3295"/>
        </w:tabs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3640898</wp:posOffset>
            </wp:positionH>
            <wp:positionV relativeFrom="paragraph">
              <wp:posOffset>222162</wp:posOffset>
            </wp:positionV>
            <wp:extent cx="2508885" cy="1783080"/>
            <wp:effectExtent l="0" t="0" r="5715" b="7620"/>
            <wp:wrapSquare wrapText="bothSides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3532" w:rsidRDefault="004C2E44" w:rsidP="00B24DEB">
      <w:pPr>
        <w:tabs>
          <w:tab w:val="left" w:pos="3295"/>
        </w:tabs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4A6D0FB">
            <wp:simplePos x="0" y="0"/>
            <wp:positionH relativeFrom="column">
              <wp:posOffset>25503</wp:posOffset>
            </wp:positionH>
            <wp:positionV relativeFrom="paragraph">
              <wp:posOffset>118110</wp:posOffset>
            </wp:positionV>
            <wp:extent cx="1360805" cy="1341120"/>
            <wp:effectExtent l="0" t="0" r="0" b="0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63532" w:rsidRDefault="00363532" w:rsidP="00B24DEB">
      <w:pPr>
        <w:tabs>
          <w:tab w:val="left" w:pos="3295"/>
        </w:tabs>
      </w:pPr>
    </w:p>
    <w:p w:rsidR="00363532" w:rsidRDefault="00363532" w:rsidP="00B24DEB">
      <w:pPr>
        <w:tabs>
          <w:tab w:val="left" w:pos="3295"/>
        </w:tabs>
      </w:pPr>
    </w:p>
    <w:p w:rsidR="004C2E44" w:rsidRDefault="004C2E44" w:rsidP="00B24DEB">
      <w:pPr>
        <w:tabs>
          <w:tab w:val="left" w:pos="3295"/>
        </w:tabs>
      </w:pPr>
    </w:p>
    <w:p w:rsidR="004C2E44" w:rsidRDefault="002D155F" w:rsidP="00B24DEB">
      <w:pPr>
        <w:tabs>
          <w:tab w:val="left" w:pos="3295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1009650</wp:posOffset>
            </wp:positionH>
            <wp:positionV relativeFrom="paragraph">
              <wp:posOffset>154305</wp:posOffset>
            </wp:positionV>
            <wp:extent cx="1137285" cy="308610"/>
            <wp:effectExtent l="300038" t="0" r="305752" b="0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790097">
                      <a:off x="0" y="0"/>
                      <a:ext cx="113728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C2E44" w:rsidRDefault="002D155F" w:rsidP="00B24DEB">
      <w:pPr>
        <w:tabs>
          <w:tab w:val="left" w:pos="3295"/>
        </w:tabs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3144534</wp:posOffset>
            </wp:positionH>
            <wp:positionV relativeFrom="paragraph">
              <wp:posOffset>256953</wp:posOffset>
            </wp:positionV>
            <wp:extent cx="1956435" cy="318770"/>
            <wp:effectExtent l="19050" t="247650" r="24765" b="252730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09960">
                      <a:off x="0" y="0"/>
                      <a:ext cx="19564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2E44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21914</wp:posOffset>
            </wp:positionV>
            <wp:extent cx="1332865" cy="1416050"/>
            <wp:effectExtent l="0" t="0" r="635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C2E44" w:rsidRDefault="002D155F" w:rsidP="00B24DEB">
      <w:pPr>
        <w:tabs>
          <w:tab w:val="left" w:pos="329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posOffset>3566160</wp:posOffset>
                </wp:positionH>
                <wp:positionV relativeFrom="paragraph">
                  <wp:posOffset>165735</wp:posOffset>
                </wp:positionV>
                <wp:extent cx="2615565" cy="1404620"/>
                <wp:effectExtent l="0" t="0" r="0" b="0"/>
                <wp:wrapSquare wrapText="bothSides"/>
                <wp:docPr id="4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55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155F" w:rsidRPr="002D155F" w:rsidRDefault="002D155F" w:rsidP="002D155F">
                            <w:pPr>
                              <w:autoSpaceDE w:val="0"/>
                              <w:autoSpaceDN w:val="0"/>
                              <w:adjustRightInd w:val="0"/>
                              <w:spacing w:after="0" w:line="288" w:lineRule="auto"/>
                              <w:jc w:val="center"/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</w:pPr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Récupération des valeurs</w:t>
                            </w:r>
                          </w:p>
                          <w:p w:rsidR="002D155F" w:rsidRPr="002D155F" w:rsidRDefault="002D155F" w:rsidP="002D155F">
                            <w:pPr>
                              <w:autoSpaceDE w:val="0"/>
                              <w:autoSpaceDN w:val="0"/>
                              <w:adjustRightInd w:val="0"/>
                              <w:spacing w:after="0" w:line="288" w:lineRule="auto"/>
                              <w:jc w:val="center"/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</w:pPr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(0 à 1023)</w:t>
                            </w:r>
                          </w:p>
                          <w:p w:rsidR="002D155F" w:rsidRPr="002D155F" w:rsidRDefault="002D155F" w:rsidP="002D155F">
                            <w:pPr>
                              <w:autoSpaceDE w:val="0"/>
                              <w:autoSpaceDN w:val="0"/>
                              <w:adjustRightInd w:val="0"/>
                              <w:spacing w:after="0" w:line="288" w:lineRule="auto"/>
                              <w:jc w:val="center"/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depuis</w:t>
                            </w:r>
                            <w:proofErr w:type="gramEnd"/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 xml:space="preserve"> le port A0</w:t>
                            </w:r>
                          </w:p>
                          <w:p w:rsidR="002D155F" w:rsidRPr="002D155F" w:rsidRDefault="002D155F" w:rsidP="002D155F">
                            <w:pPr>
                              <w:jc w:val="center"/>
                            </w:pPr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(</w:t>
                            </w:r>
                            <w:proofErr w:type="gramStart"/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où</w:t>
                            </w:r>
                            <w:proofErr w:type="gramEnd"/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 xml:space="preserve"> le capteur de pouls est branché)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280.8pt;margin-top:13.05pt;width:205.9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" filled="f" stroked="f">
                <v:textbox style="mso-fit-shape-to-text:t">
                  <w:txbxContent>
                    <w:p w:rsidR="002D155F" w:rsidRPr="002D155F" w:rsidRDefault="002D155F" w:rsidP="002D155F">
                      <w:pPr>
                        <w:autoSpaceDE w:val="0"/>
                        <w:autoSpaceDN w:val="0"/>
                        <w:adjustRightInd w:val="0"/>
                        <w:spacing w:after="0" w:line="288" w:lineRule="auto"/>
                        <w:jc w:val="center"/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</w:pPr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Récupération des valeurs</w:t>
                      </w:r>
                    </w:p>
                    <w:p w:rsidR="002D155F" w:rsidRPr="002D155F" w:rsidRDefault="002D155F" w:rsidP="002D155F">
                      <w:pPr>
                        <w:autoSpaceDE w:val="0"/>
                        <w:autoSpaceDN w:val="0"/>
                        <w:adjustRightInd w:val="0"/>
                        <w:spacing w:after="0" w:line="288" w:lineRule="auto"/>
                        <w:jc w:val="center"/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</w:pPr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(0 à 1023)</w:t>
                      </w:r>
                    </w:p>
                    <w:p w:rsidR="002D155F" w:rsidRPr="002D155F" w:rsidRDefault="002D155F" w:rsidP="002D155F">
                      <w:pPr>
                        <w:autoSpaceDE w:val="0"/>
                        <w:autoSpaceDN w:val="0"/>
                        <w:adjustRightInd w:val="0"/>
                        <w:spacing w:after="0" w:line="288" w:lineRule="auto"/>
                        <w:jc w:val="center"/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</w:pPr>
                      <w:proofErr w:type="gramStart"/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depuis</w:t>
                      </w:r>
                      <w:proofErr w:type="gramEnd"/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 xml:space="preserve"> le port A0</w:t>
                      </w:r>
                    </w:p>
                    <w:p w:rsidR="002D155F" w:rsidRPr="002D155F" w:rsidRDefault="002D155F" w:rsidP="002D155F">
                      <w:pPr>
                        <w:jc w:val="center"/>
                      </w:pPr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où</w:t>
                      </w:r>
                      <w:proofErr w:type="gramEnd"/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 xml:space="preserve"> le capteur de pouls est branché)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C2E44" w:rsidRDefault="004C2E44" w:rsidP="00B24DEB">
      <w:pPr>
        <w:tabs>
          <w:tab w:val="left" w:pos="3295"/>
        </w:tabs>
      </w:pPr>
    </w:p>
    <w:p w:rsidR="00363532" w:rsidRDefault="00363532" w:rsidP="00B24DEB">
      <w:pPr>
        <w:tabs>
          <w:tab w:val="left" w:pos="3295"/>
        </w:tabs>
      </w:pPr>
    </w:p>
    <w:p w:rsidR="00363532" w:rsidRDefault="002D155F" w:rsidP="00B24DEB">
      <w:pPr>
        <w:tabs>
          <w:tab w:val="left" w:pos="329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79C3B208" wp14:editId="6391E247">
                <wp:simplePos x="0" y="0"/>
                <wp:positionH relativeFrom="column">
                  <wp:posOffset>-282575</wp:posOffset>
                </wp:positionH>
                <wp:positionV relativeFrom="paragraph">
                  <wp:posOffset>412750</wp:posOffset>
                </wp:positionV>
                <wp:extent cx="2264410" cy="488950"/>
                <wp:effectExtent l="0" t="0" r="0" b="6350"/>
                <wp:wrapSquare wrapText="bothSides"/>
                <wp:docPr id="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48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155F" w:rsidRPr="002D155F" w:rsidRDefault="002D155F" w:rsidP="002D155F">
                            <w:pPr>
                              <w:jc w:val="center"/>
                            </w:pPr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Envoi des valeurs analogiques brutes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3B208" id="_x0000_s1030" type="#_x0000_t202" style="position:absolute;margin-left:-22.25pt;margin-top:32.5pt;width:178.3pt;height:38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" filled="f" stroked="f">
                <v:textbox>
                  <w:txbxContent>
                    <w:p w:rsidR="002D155F" w:rsidRPr="002D155F" w:rsidRDefault="002D155F" w:rsidP="002D155F">
                      <w:pPr>
                        <w:jc w:val="center"/>
                      </w:pPr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Envoi des valeurs analogiques brutes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posOffset>3434080</wp:posOffset>
            </wp:positionH>
            <wp:positionV relativeFrom="paragraph">
              <wp:posOffset>125730</wp:posOffset>
            </wp:positionV>
            <wp:extent cx="690880" cy="1222375"/>
            <wp:effectExtent l="0" t="0" r="0" b="0"/>
            <wp:wrapSquare wrapText="bothSides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63532" w:rsidRDefault="002D155F" w:rsidP="00B24DEB">
      <w:pPr>
        <w:tabs>
          <w:tab w:val="left" w:pos="329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9C3B208" wp14:editId="6391E247">
                <wp:simplePos x="0" y="0"/>
                <wp:positionH relativeFrom="column">
                  <wp:posOffset>2823402</wp:posOffset>
                </wp:positionH>
                <wp:positionV relativeFrom="paragraph">
                  <wp:posOffset>77470</wp:posOffset>
                </wp:positionV>
                <wp:extent cx="2264410" cy="1404620"/>
                <wp:effectExtent l="0" t="0" r="0" b="2540"/>
                <wp:wrapSquare wrapText="bothSides"/>
                <wp:docPr id="4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155F" w:rsidRPr="002D155F" w:rsidRDefault="002D155F" w:rsidP="002D155F">
                            <w:pPr>
                              <w:jc w:val="center"/>
                            </w:pPr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Retourne le pouls calculé à partir des valeurs analogiques brutes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C3B208" id="_x0000_s1031" type="#_x0000_t202" style="position:absolute;margin-left:222.3pt;margin-top:6.1pt;width:178.3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" filled="f" stroked="f">
                <v:textbox style="mso-fit-shape-to-text:t">
                  <w:txbxContent>
                    <w:p w:rsidR="002D155F" w:rsidRPr="002D155F" w:rsidRDefault="002D155F" w:rsidP="002D155F">
                      <w:pPr>
                        <w:jc w:val="center"/>
                      </w:pPr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Retourne le pouls calculé à partir des valeurs analogiques brutes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D155F" w:rsidRDefault="002D155F" w:rsidP="00B24DEB">
      <w:pPr>
        <w:tabs>
          <w:tab w:val="left" w:pos="3295"/>
        </w:tabs>
      </w:pPr>
    </w:p>
    <w:p w:rsidR="002D155F" w:rsidRDefault="002D155F" w:rsidP="00B24DEB">
      <w:pPr>
        <w:tabs>
          <w:tab w:val="left" w:pos="3295"/>
        </w:tabs>
      </w:pPr>
    </w:p>
    <w:p w:rsidR="00363532" w:rsidRDefault="002D155F" w:rsidP="00B24DEB">
      <w:pPr>
        <w:tabs>
          <w:tab w:val="left" w:pos="329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1" locked="0" layoutInCell="1" allowOverlap="1" wp14:anchorId="36BA1BCF" wp14:editId="1CC9B1B6">
                <wp:simplePos x="0" y="0"/>
                <wp:positionH relativeFrom="column">
                  <wp:posOffset>-282575</wp:posOffset>
                </wp:positionH>
                <wp:positionV relativeFrom="paragraph">
                  <wp:posOffset>80010</wp:posOffset>
                </wp:positionV>
                <wp:extent cx="1360805" cy="1404620"/>
                <wp:effectExtent l="0" t="0" r="0" b="0"/>
                <wp:wrapTight wrapText="bothSides">
                  <wp:wrapPolygon edited="0">
                    <wp:start x="907" y="0"/>
                    <wp:lineTo x="907" y="21156"/>
                    <wp:lineTo x="20562" y="21156"/>
                    <wp:lineTo x="20562" y="0"/>
                    <wp:lineTo x="907" y="0"/>
                  </wp:wrapPolygon>
                </wp:wrapTight>
                <wp:docPr id="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8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155F" w:rsidRPr="002D155F" w:rsidRDefault="002D155F" w:rsidP="002D155F">
                            <w:pPr>
                              <w:jc w:val="center"/>
                            </w:pPr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Calcule le pouls à partir des variations des valeurs analogiques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BA1BCF" id="_x0000_s1032" type="#_x0000_t202" style="position:absolute;margin-left:-22.25pt;margin-top:6.3pt;width:107.15pt;height:110.6pt;z-index:-251624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" filled="f" stroked="f">
                <v:textbox style="mso-fit-shape-to-text:t">
                  <w:txbxContent>
                    <w:p w:rsidR="002D155F" w:rsidRPr="002D155F" w:rsidRDefault="002D155F" w:rsidP="002D155F">
                      <w:pPr>
                        <w:jc w:val="center"/>
                      </w:pPr>
                      <w:r w:rsidRPr="002D155F"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Calcule le pouls à partir des variations des valeurs analogiques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1328420" cy="1299845"/>
            <wp:effectExtent l="0" t="0" r="5080" b="0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420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2E44">
        <w:rPr>
          <w:noProof/>
        </w:rPr>
        <w:drawing>
          <wp:anchor distT="0" distB="0" distL="114300" distR="114300" simplePos="0" relativeHeight="251672576" behindDoc="0" locked="0" layoutInCell="1" allowOverlap="1" wp14:anchorId="6260C399">
            <wp:simplePos x="0" y="0"/>
            <wp:positionH relativeFrom="column">
              <wp:posOffset>4629608</wp:posOffset>
            </wp:positionH>
            <wp:positionV relativeFrom="paragraph">
              <wp:posOffset>63695</wp:posOffset>
            </wp:positionV>
            <wp:extent cx="1271120" cy="1244201"/>
            <wp:effectExtent l="0" t="0" r="5715" b="0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120" cy="124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63532" w:rsidRDefault="002D155F" w:rsidP="00B24DEB">
      <w:pPr>
        <w:tabs>
          <w:tab w:val="left" w:pos="3295"/>
        </w:tabs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5AEF50C">
            <wp:simplePos x="0" y="0"/>
            <wp:positionH relativeFrom="column">
              <wp:posOffset>3162300</wp:posOffset>
            </wp:positionH>
            <wp:positionV relativeFrom="paragraph">
              <wp:posOffset>105410</wp:posOffset>
            </wp:positionV>
            <wp:extent cx="1477645" cy="446405"/>
            <wp:effectExtent l="0" t="0" r="8255" b="0"/>
            <wp:wrapSquare wrapText="bothSides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C2E44">
        <w:rPr>
          <w:noProof/>
        </w:rPr>
        <w:drawing>
          <wp:anchor distT="0" distB="0" distL="114300" distR="114300" simplePos="0" relativeHeight="251673600" behindDoc="0" locked="0" layoutInCell="1" allowOverlap="1" wp14:anchorId="4CDF80F1">
            <wp:simplePos x="0" y="0"/>
            <wp:positionH relativeFrom="column">
              <wp:posOffset>1365561</wp:posOffset>
            </wp:positionH>
            <wp:positionV relativeFrom="paragraph">
              <wp:posOffset>22535</wp:posOffset>
            </wp:positionV>
            <wp:extent cx="488950" cy="605790"/>
            <wp:effectExtent l="0" t="0" r="6350" b="3810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63532" w:rsidRDefault="00363532" w:rsidP="00B24DEB">
      <w:pPr>
        <w:tabs>
          <w:tab w:val="left" w:pos="3295"/>
        </w:tabs>
      </w:pPr>
    </w:p>
    <w:p w:rsidR="00363532" w:rsidRDefault="002D155F" w:rsidP="00B24DEB">
      <w:pPr>
        <w:tabs>
          <w:tab w:val="left" w:pos="329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9C3B208" wp14:editId="6391E247">
                <wp:simplePos x="0" y="0"/>
                <wp:positionH relativeFrom="page">
                  <wp:align>right</wp:align>
                </wp:positionH>
                <wp:positionV relativeFrom="paragraph">
                  <wp:posOffset>240340</wp:posOffset>
                </wp:positionV>
                <wp:extent cx="2264410" cy="1404620"/>
                <wp:effectExtent l="0" t="0" r="0" b="2540"/>
                <wp:wrapSquare wrapText="bothSides"/>
                <wp:docPr id="4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44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155F" w:rsidRPr="002D155F" w:rsidRDefault="002D155F" w:rsidP="002D155F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2"/>
                                <w:szCs w:val="24"/>
                              </w:rPr>
                              <w:t xml:space="preserve">Contient le prototype des fonctions contenues dans </w:t>
                            </w:r>
                            <w:proofErr w:type="spellStart"/>
                            <w:r w:rsidRPr="002D155F">
                              <w:rPr>
                                <w:rFonts w:ascii="Calibri" w:eastAsiaTheme="minorHAnsi" w:hAnsi="Calibri" w:cs="Calibri"/>
                                <w:bCs/>
                                <w:sz w:val="22"/>
                                <w:szCs w:val="24"/>
                              </w:rPr>
                              <w:t>cardio.c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C3B208" id="_x0000_s1033" type="#_x0000_t202" style="position:absolute;margin-left:127.1pt;margin-top:18.9pt;width:178.3pt;height:110.6pt;z-index:25168793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" filled="f" stroked="f">
                <v:textbox style="mso-fit-shape-to-text:t">
                  <w:txbxContent>
                    <w:p w:rsidR="002D155F" w:rsidRPr="002D155F" w:rsidRDefault="002D155F" w:rsidP="002D155F">
                      <w:pPr>
                        <w:jc w:val="center"/>
                        <w:rPr>
                          <w:sz w:val="24"/>
                        </w:rPr>
                      </w:pPr>
                      <w:r w:rsidRPr="002D155F">
                        <w:rPr>
                          <w:rFonts w:ascii="Calibri" w:eastAsiaTheme="minorHAnsi" w:hAnsi="Calibri" w:cs="Calibri"/>
                          <w:bCs/>
                          <w:sz w:val="22"/>
                          <w:szCs w:val="24"/>
                        </w:rPr>
                        <w:t xml:space="preserve">Contient le prototype des fonctions contenues dans </w:t>
                      </w:r>
                      <w:proofErr w:type="spellStart"/>
                      <w:r w:rsidRPr="002D155F">
                        <w:rPr>
                          <w:rFonts w:ascii="Calibri" w:eastAsiaTheme="minorHAnsi" w:hAnsi="Calibri" w:cs="Calibri"/>
                          <w:bCs/>
                          <w:sz w:val="22"/>
                          <w:szCs w:val="24"/>
                        </w:rPr>
                        <w:t>cardio.c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363532" w:rsidRDefault="002D155F" w:rsidP="00B24DEB">
      <w:pPr>
        <w:tabs>
          <w:tab w:val="left" w:pos="329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9C3B208" wp14:editId="6391E247">
                <wp:simplePos x="0" y="0"/>
                <wp:positionH relativeFrom="page">
                  <wp:align>center</wp:align>
                </wp:positionH>
                <wp:positionV relativeFrom="paragraph">
                  <wp:posOffset>12656</wp:posOffset>
                </wp:positionV>
                <wp:extent cx="1200150" cy="1404620"/>
                <wp:effectExtent l="0" t="0" r="0" b="0"/>
                <wp:wrapSquare wrapText="bothSides"/>
                <wp:docPr id="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155F" w:rsidRPr="002D155F" w:rsidRDefault="002D155F" w:rsidP="002D155F">
                            <w:pPr>
                              <w:jc w:val="center"/>
                            </w:pPr>
                            <w:r>
                              <w:rPr>
                                <w:rFonts w:ascii="Calibri" w:eastAsiaTheme="minorHAnsi" w:hAnsi="Calibri" w:cs="Calibri"/>
                                <w:bCs/>
                                <w:sz w:val="24"/>
                                <w:szCs w:val="24"/>
                              </w:rPr>
                              <w:t>Calcule le pouls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C3B208" id="_x0000_s1034" type="#_x0000_t202" style="position:absolute;margin-left:0;margin-top:1pt;width:94.5pt;height:110.6pt;z-index:251689984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" filled="f" stroked="f">
                <v:textbox style="mso-fit-shape-to-text:t">
                  <w:txbxContent>
                    <w:p w:rsidR="002D155F" w:rsidRPr="002D155F" w:rsidRDefault="002D155F" w:rsidP="002D155F">
                      <w:pPr>
                        <w:jc w:val="center"/>
                      </w:pPr>
                      <w:r>
                        <w:rPr>
                          <w:rFonts w:ascii="Calibri" w:eastAsiaTheme="minorHAnsi" w:hAnsi="Calibri" w:cs="Calibri"/>
                          <w:bCs/>
                          <w:sz w:val="24"/>
                          <w:szCs w:val="24"/>
                        </w:rPr>
                        <w:t>Calcule le pouls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7823D5" w:rsidRDefault="00BA7560" w:rsidP="00CF071E">
      <w:pPr>
        <w:pStyle w:val="Titredepartie"/>
      </w:pPr>
      <w:r>
        <w:lastRenderedPageBreak/>
        <w:t>Module</w:t>
      </w:r>
      <w:r w:rsidR="00773B66">
        <w:t xml:space="preserve"> 2 – Cœur de </w:t>
      </w:r>
      <w:proofErr w:type="spellStart"/>
      <w:r w:rsidR="00773B66">
        <w:t>LEDs</w:t>
      </w:r>
      <w:proofErr w:type="spellEnd"/>
    </w:p>
    <w:p w:rsidR="00773B66" w:rsidRDefault="00773B66" w:rsidP="00773B66">
      <w:pPr>
        <w:rPr>
          <w:rFonts w:ascii="Segoe UI" w:hAnsi="Segoe UI" w:cs="Segoe UI"/>
          <w:b w:val="0"/>
        </w:rPr>
      </w:pPr>
      <w:r w:rsidRPr="00363532">
        <w:rPr>
          <w:rFonts w:ascii="Segoe UI" w:hAnsi="Segoe UI" w:cs="Segoe UI"/>
          <w:b w:val="0"/>
        </w:rPr>
        <w:t xml:space="preserve">Ce module correspond à l’affichage du pouls sur le cœur de </w:t>
      </w:r>
      <w:proofErr w:type="spellStart"/>
      <w:r w:rsidRPr="00363532">
        <w:rPr>
          <w:rFonts w:ascii="Segoe UI" w:hAnsi="Segoe UI" w:cs="Segoe UI"/>
          <w:b w:val="0"/>
        </w:rPr>
        <w:t>LEDs</w:t>
      </w:r>
      <w:proofErr w:type="spellEnd"/>
      <w:r w:rsidRPr="00363532">
        <w:rPr>
          <w:rFonts w:ascii="Segoe UI" w:hAnsi="Segoe UI" w:cs="Segoe UI"/>
          <w:b w:val="0"/>
        </w:rPr>
        <w:t>.</w:t>
      </w:r>
    </w:p>
    <w:p w:rsidR="008C2323" w:rsidRDefault="008C2323" w:rsidP="00773B66">
      <w:pPr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</w:rPr>
        <w:t>Voici le montage réalisé :</w:t>
      </w:r>
    </w:p>
    <w:p w:rsidR="008C2323" w:rsidRPr="008C2323" w:rsidRDefault="008C2323" w:rsidP="00773B66">
      <w:pPr>
        <w:rPr>
          <w:rFonts w:ascii="Segoe UI" w:hAnsi="Segoe UI" w:cs="Segoe UI"/>
          <w:u w:val="single"/>
        </w:rPr>
      </w:pPr>
      <w:r w:rsidRPr="008C2323">
        <w:rPr>
          <w:rFonts w:ascii="Segoe UI" w:hAnsi="Segoe UI" w:cs="Segoe UI"/>
          <w:u w:val="single"/>
        </w:rPr>
        <w:t>Vue platine :</w:t>
      </w:r>
      <w:r w:rsidRPr="008C2323">
        <w:rPr>
          <w:rFonts w:ascii="Segoe UI" w:hAnsi="Segoe UI" w:cs="Segoe UI"/>
          <w:b w:val="0"/>
          <w:noProof/>
        </w:rPr>
        <w:t xml:space="preserve"> </w:t>
      </w:r>
      <w:r>
        <w:rPr>
          <w:rFonts w:ascii="Segoe UI" w:hAnsi="Segoe UI" w:cs="Segoe UI"/>
          <w:b w:val="0"/>
          <w:noProof/>
        </w:rPr>
        <w:drawing>
          <wp:inline distT="0" distB="0" distL="0" distR="0" wp14:anchorId="1EAFFFD2" wp14:editId="60F5D92E">
            <wp:extent cx="5601218" cy="7016661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203" cy="702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323" w:rsidRDefault="008C2323" w:rsidP="00773B66">
      <w:pPr>
        <w:rPr>
          <w:rFonts w:ascii="Segoe UI" w:hAnsi="Segoe UI" w:cs="Segoe UI"/>
          <w:b w:val="0"/>
        </w:rPr>
      </w:pPr>
    </w:p>
    <w:p w:rsidR="008C2323" w:rsidRDefault="008C2323" w:rsidP="00773B66">
      <w:pPr>
        <w:rPr>
          <w:rFonts w:ascii="Segoe UI" w:hAnsi="Segoe UI" w:cs="Segoe UI"/>
          <w:u w:val="single"/>
        </w:rPr>
      </w:pPr>
      <w:r w:rsidRPr="008C2323">
        <w:rPr>
          <w:rFonts w:ascii="Segoe UI" w:hAnsi="Segoe UI" w:cs="Segoe UI"/>
          <w:u w:val="single"/>
        </w:rPr>
        <w:lastRenderedPageBreak/>
        <w:t>Vue schématique :</w:t>
      </w:r>
    </w:p>
    <w:p w:rsidR="007168D1" w:rsidRDefault="008C2323" w:rsidP="007168D1">
      <w:pPr>
        <w:rPr>
          <w:rFonts w:ascii="Segoe UI" w:hAnsi="Segoe UI" w:cs="Segoe UI"/>
          <w:u w:val="single"/>
        </w:rPr>
      </w:pPr>
      <w:r w:rsidRPr="008C2323">
        <w:rPr>
          <w:rFonts w:ascii="Segoe UI" w:hAnsi="Segoe UI" w:cs="Segoe UI"/>
          <w:noProof/>
        </w:rPr>
        <w:drawing>
          <wp:inline distT="0" distB="0" distL="0" distR="0">
            <wp:extent cx="5932805" cy="6188075"/>
            <wp:effectExtent l="0" t="0" r="0" b="317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8D1" w:rsidRDefault="007168D1" w:rsidP="007168D1">
      <w:pPr>
        <w:rPr>
          <w:rFonts w:ascii="Segoe UI" w:hAnsi="Segoe UI" w:cs="Segoe UI"/>
          <w:u w:val="single"/>
        </w:rPr>
      </w:pPr>
    </w:p>
    <w:p w:rsidR="007168D1" w:rsidRDefault="007168D1" w:rsidP="007168D1">
      <w:pPr>
        <w:rPr>
          <w:rFonts w:ascii="Segoe UI" w:hAnsi="Segoe UI" w:cs="Segoe UI"/>
          <w:u w:val="single"/>
        </w:rPr>
      </w:pPr>
    </w:p>
    <w:p w:rsidR="007168D1" w:rsidRDefault="007168D1" w:rsidP="007168D1">
      <w:pPr>
        <w:rPr>
          <w:rFonts w:ascii="Segoe UI" w:hAnsi="Segoe UI" w:cs="Segoe UI"/>
          <w:u w:val="single"/>
        </w:rPr>
      </w:pPr>
    </w:p>
    <w:p w:rsidR="007168D1" w:rsidRDefault="007168D1" w:rsidP="007168D1">
      <w:pPr>
        <w:rPr>
          <w:rFonts w:ascii="Segoe UI" w:hAnsi="Segoe UI" w:cs="Segoe UI"/>
          <w:u w:val="single"/>
        </w:rPr>
      </w:pPr>
    </w:p>
    <w:p w:rsidR="007168D1" w:rsidRDefault="007168D1" w:rsidP="007168D1">
      <w:pPr>
        <w:rPr>
          <w:rFonts w:ascii="Segoe UI" w:hAnsi="Segoe UI" w:cs="Segoe UI"/>
          <w:u w:val="single"/>
        </w:rPr>
      </w:pPr>
    </w:p>
    <w:p w:rsidR="00413302" w:rsidRDefault="00413302" w:rsidP="007168D1">
      <w:pPr>
        <w:rPr>
          <w:rFonts w:ascii="Segoe UI" w:hAnsi="Segoe UI" w:cs="Segoe UI"/>
          <w:u w:val="single"/>
        </w:rPr>
      </w:pPr>
    </w:p>
    <w:p w:rsidR="00413302" w:rsidRDefault="00413302" w:rsidP="007168D1">
      <w:pPr>
        <w:rPr>
          <w:rFonts w:ascii="Segoe UI" w:hAnsi="Segoe UI" w:cs="Segoe UI"/>
          <w:u w:val="single"/>
        </w:rPr>
      </w:pPr>
      <w:r>
        <w:rPr>
          <w:rFonts w:ascii="Segoe UI" w:hAnsi="Segoe UI" w:cs="Segoe UI"/>
          <w:u w:val="single"/>
        </w:rPr>
        <w:lastRenderedPageBreak/>
        <w:t>Photos :</w:t>
      </w:r>
    </w:p>
    <w:p w:rsidR="00413302" w:rsidRDefault="00413302" w:rsidP="007168D1">
      <w:pPr>
        <w:rPr>
          <w:rFonts w:ascii="Segoe UI" w:hAnsi="Segoe UI" w:cs="Segoe UI"/>
          <w:u w:val="single"/>
        </w:rPr>
      </w:pPr>
    </w:p>
    <w:p w:rsidR="00413302" w:rsidRDefault="00802057" w:rsidP="007168D1">
      <w:pPr>
        <w:rPr>
          <w:rFonts w:ascii="Segoe UI" w:hAnsi="Segoe UI" w:cs="Segoe UI"/>
          <w:u w:val="single"/>
        </w:rPr>
      </w:pPr>
      <w:r>
        <w:rPr>
          <w:noProof/>
        </w:rPr>
        <w:drawing>
          <wp:inline distT="0" distB="0" distL="0" distR="0">
            <wp:extent cx="5939790" cy="3343202"/>
            <wp:effectExtent l="0" t="0" r="381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302" w:rsidRDefault="00413302" w:rsidP="007168D1">
      <w:pPr>
        <w:rPr>
          <w:rFonts w:ascii="Segoe UI" w:hAnsi="Segoe UI" w:cs="Segoe UI"/>
          <w:u w:val="single"/>
        </w:rPr>
      </w:pPr>
    </w:p>
    <w:p w:rsidR="00413302" w:rsidRDefault="00802057" w:rsidP="007168D1">
      <w:pPr>
        <w:rPr>
          <w:rFonts w:ascii="Segoe UI" w:hAnsi="Segoe UI" w:cs="Segoe UI"/>
          <w:u w:val="single"/>
        </w:rPr>
      </w:pPr>
      <w:r>
        <w:rPr>
          <w:noProof/>
        </w:rPr>
        <w:drawing>
          <wp:inline distT="0" distB="0" distL="0" distR="0">
            <wp:extent cx="5939790" cy="3343202"/>
            <wp:effectExtent l="0" t="0" r="381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302" w:rsidRDefault="00413302" w:rsidP="007168D1">
      <w:pPr>
        <w:rPr>
          <w:rFonts w:ascii="Segoe UI" w:hAnsi="Segoe UI" w:cs="Segoe UI"/>
          <w:u w:val="single"/>
        </w:rPr>
      </w:pPr>
    </w:p>
    <w:p w:rsidR="00802057" w:rsidRPr="007168D1" w:rsidRDefault="00802057" w:rsidP="007168D1">
      <w:pPr>
        <w:rPr>
          <w:rFonts w:ascii="Segoe UI" w:hAnsi="Segoe UI" w:cs="Segoe UI"/>
          <w:u w:val="single"/>
        </w:rPr>
      </w:pPr>
    </w:p>
    <w:p w:rsidR="00773B66" w:rsidRDefault="00773B66" w:rsidP="00773B66">
      <w:pPr>
        <w:pStyle w:val="Sous-partie"/>
        <w:keepNext/>
        <w:keepLines/>
        <w:numPr>
          <w:ilvl w:val="0"/>
          <w:numId w:val="2"/>
        </w:numPr>
        <w:spacing w:before="40" w:after="0"/>
        <w:outlineLvl w:val="1"/>
      </w:pPr>
      <w:r>
        <w:lastRenderedPageBreak/>
        <w:t>2.1 – Générateur de code</w:t>
      </w:r>
    </w:p>
    <w:p w:rsidR="00363532" w:rsidRPr="00363532" w:rsidRDefault="00363532" w:rsidP="00363532"/>
    <w:p w:rsidR="00773B66" w:rsidRPr="00363532" w:rsidRDefault="00773B66" w:rsidP="00773B66">
      <w:pPr>
        <w:rPr>
          <w:rFonts w:ascii="Segoe UI" w:hAnsi="Segoe UI" w:cs="Segoe UI"/>
          <w:b w:val="0"/>
        </w:rPr>
      </w:pPr>
      <w:r w:rsidRPr="00363532">
        <w:rPr>
          <w:rFonts w:ascii="Segoe UI" w:hAnsi="Segoe UI" w:cs="Segoe UI"/>
          <w:b w:val="0"/>
        </w:rPr>
        <w:t xml:space="preserve">Dans le cahier des charges, il était mentionné que l’utilisateur </w:t>
      </w:r>
      <w:r w:rsidRPr="00363532">
        <w:rPr>
          <w:rFonts w:ascii="Segoe UI" w:hAnsi="Segoe UI" w:cs="Segoe UI"/>
          <w:b w:val="0"/>
          <w:i/>
        </w:rPr>
        <w:t>pouvait</w:t>
      </w:r>
      <w:r w:rsidRPr="00363532">
        <w:rPr>
          <w:rFonts w:ascii="Segoe UI" w:hAnsi="Segoe UI" w:cs="Segoe UI"/>
          <w:b w:val="0"/>
        </w:rPr>
        <w:t xml:space="preserve"> choisir le mode d’affichage des </w:t>
      </w:r>
      <w:proofErr w:type="spellStart"/>
      <w:r w:rsidRPr="00363532">
        <w:rPr>
          <w:rFonts w:ascii="Segoe UI" w:hAnsi="Segoe UI" w:cs="Segoe UI"/>
          <w:b w:val="0"/>
        </w:rPr>
        <w:t>LEDs</w:t>
      </w:r>
      <w:proofErr w:type="spellEnd"/>
      <w:r w:rsidRPr="00363532">
        <w:rPr>
          <w:rFonts w:ascii="Segoe UI" w:hAnsi="Segoe UI" w:cs="Segoe UI"/>
          <w:b w:val="0"/>
        </w:rPr>
        <w:t xml:space="preserve"> à chaque battement (exemples : toutes les </w:t>
      </w:r>
      <w:proofErr w:type="spellStart"/>
      <w:r w:rsidRPr="00363532">
        <w:rPr>
          <w:rFonts w:ascii="Segoe UI" w:hAnsi="Segoe UI" w:cs="Segoe UI"/>
          <w:b w:val="0"/>
        </w:rPr>
        <w:t>LEDs</w:t>
      </w:r>
      <w:proofErr w:type="spellEnd"/>
      <w:r w:rsidRPr="00363532">
        <w:rPr>
          <w:rFonts w:ascii="Segoe UI" w:hAnsi="Segoe UI" w:cs="Segoe UI"/>
          <w:b w:val="0"/>
        </w:rPr>
        <w:t xml:space="preserve"> s’allument, une LED sur deux s’allume, …).</w:t>
      </w:r>
    </w:p>
    <w:p w:rsidR="00773B66" w:rsidRPr="00363532" w:rsidRDefault="00773B66" w:rsidP="00773B66">
      <w:pPr>
        <w:rPr>
          <w:rFonts w:ascii="Segoe UI" w:hAnsi="Segoe UI" w:cs="Segoe UI"/>
          <w:b w:val="0"/>
        </w:rPr>
      </w:pPr>
      <w:r w:rsidRPr="00363532">
        <w:rPr>
          <w:rFonts w:ascii="Segoe UI" w:hAnsi="Segoe UI" w:cs="Segoe UI"/>
          <w:b w:val="0"/>
        </w:rPr>
        <w:t xml:space="preserve">Nous étions d’abord partis sur la création d’un </w:t>
      </w:r>
      <w:proofErr w:type="spellStart"/>
      <w:r w:rsidRPr="00363532">
        <w:rPr>
          <w:rFonts w:ascii="Segoe UI" w:hAnsi="Segoe UI" w:cs="Segoe UI"/>
          <w:b w:val="0"/>
        </w:rPr>
        <w:t>param.h</w:t>
      </w:r>
      <w:r w:rsidRPr="00363532">
        <w:rPr>
          <w:rFonts w:ascii="Segoe UI" w:hAnsi="Segoe UI" w:cs="Segoe UI"/>
          <w:b w:val="0"/>
          <w:color w:val="FF0000"/>
        </w:rPr>
        <w:t>.ino</w:t>
      </w:r>
      <w:proofErr w:type="spellEnd"/>
      <w:r w:rsidRPr="00363532">
        <w:rPr>
          <w:rFonts w:ascii="Segoe UI" w:hAnsi="Segoe UI" w:cs="Segoe UI"/>
          <w:b w:val="0"/>
          <w:color w:val="FF0000"/>
        </w:rPr>
        <w:t xml:space="preserve"> </w:t>
      </w:r>
      <w:r w:rsidRPr="00363532">
        <w:rPr>
          <w:rFonts w:ascii="Segoe UI" w:hAnsi="Segoe UI" w:cs="Segoe UI"/>
          <w:b w:val="0"/>
        </w:rPr>
        <w:t>qui serait automatiquement transféré à la carte Arduino, ce qui fut un succès, mais ne correspondait pas à ce qui était demandé (le contenu de la carte était effacé, et on ne pouvait plus récupérer le pouls).</w:t>
      </w:r>
    </w:p>
    <w:p w:rsidR="00773B66" w:rsidRPr="00363532" w:rsidRDefault="00773B66" w:rsidP="00773B66">
      <w:pPr>
        <w:rPr>
          <w:rFonts w:ascii="Segoe UI" w:hAnsi="Segoe UI" w:cs="Segoe UI"/>
          <w:b w:val="0"/>
        </w:rPr>
      </w:pPr>
      <w:r w:rsidRPr="00363532">
        <w:rPr>
          <w:rFonts w:ascii="Segoe UI" w:hAnsi="Segoe UI" w:cs="Segoe UI"/>
          <w:b w:val="0"/>
        </w:rPr>
        <w:t xml:space="preserve">Nous avons donc changé ce fonctionnement en ne laissant qu’une seule ligne dans le fichier </w:t>
      </w:r>
      <w:proofErr w:type="spellStart"/>
      <w:r w:rsidRPr="00363532">
        <w:rPr>
          <w:rFonts w:ascii="Segoe UI" w:hAnsi="Segoe UI" w:cs="Segoe UI"/>
          <w:b w:val="0"/>
        </w:rPr>
        <w:t>param.h</w:t>
      </w:r>
      <w:proofErr w:type="spellEnd"/>
      <w:r w:rsidRPr="00363532">
        <w:rPr>
          <w:rFonts w:ascii="Segoe UI" w:hAnsi="Segoe UI" w:cs="Segoe UI"/>
          <w:b w:val="0"/>
        </w:rPr>
        <w:t xml:space="preserve">. </w:t>
      </w:r>
    </w:p>
    <w:p w:rsidR="00773B66" w:rsidRPr="00363532" w:rsidRDefault="00773B66" w:rsidP="00773B66">
      <w:pPr>
        <w:rPr>
          <w:rFonts w:ascii="Segoe UI" w:hAnsi="Segoe UI" w:cs="Segoe UI"/>
          <w:b w:val="0"/>
        </w:rPr>
      </w:pPr>
      <w:r w:rsidRPr="00363532">
        <w:rPr>
          <w:rFonts w:ascii="Segoe UI" w:hAnsi="Segoe UI" w:cs="Segoe UI"/>
          <w:b w:val="0"/>
        </w:rPr>
        <w:t>Elle consisterait en la déclaration d’une variable dont la valeur varierait selon le choix de l’utilisateur, et nous nous servirions alors de cette variable.</w:t>
      </w:r>
    </w:p>
    <w:p w:rsidR="00773B66" w:rsidRPr="00363532" w:rsidRDefault="00AA236F" w:rsidP="00773B66">
      <w:pPr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</w:rPr>
        <w:t>Un diagramme synthétique est inséré ci-après.</w:t>
      </w:r>
    </w:p>
    <w:p w:rsidR="00773B66" w:rsidRDefault="00773B66" w:rsidP="00773B66"/>
    <w:p w:rsidR="00773B66" w:rsidRDefault="00773B66" w:rsidP="00773B66"/>
    <w:p w:rsidR="00773B66" w:rsidRDefault="00773B66" w:rsidP="00773B66"/>
    <w:p w:rsidR="00773B66" w:rsidRDefault="00773B66" w:rsidP="00773B66"/>
    <w:p w:rsidR="00773B66" w:rsidRDefault="00773B66" w:rsidP="00773B66"/>
    <w:p w:rsidR="00773B66" w:rsidRDefault="00773B66" w:rsidP="00773B66"/>
    <w:p w:rsidR="00363532" w:rsidRDefault="00363532" w:rsidP="00773B66"/>
    <w:p w:rsidR="00363532" w:rsidRDefault="00363532" w:rsidP="00773B66"/>
    <w:p w:rsidR="007168D1" w:rsidRDefault="007168D1" w:rsidP="00773B66"/>
    <w:p w:rsidR="007168D1" w:rsidRDefault="007168D1" w:rsidP="00773B66"/>
    <w:p w:rsidR="00AA236F" w:rsidRDefault="00AA236F" w:rsidP="00773B66"/>
    <w:p w:rsidR="007168D1" w:rsidRDefault="007168D1" w:rsidP="00773B66"/>
    <w:p w:rsidR="00363532" w:rsidRDefault="00363532" w:rsidP="00773B66"/>
    <w:p w:rsidR="00773B66" w:rsidRDefault="00773B66" w:rsidP="00773B66">
      <w:pPr>
        <w:autoSpaceDE w:val="0"/>
        <w:autoSpaceDN w:val="0"/>
        <w:adjustRightInd w:val="0"/>
        <w:spacing w:after="0" w:line="288" w:lineRule="auto"/>
        <w:jc w:val="center"/>
        <w:rPr>
          <w:rFonts w:ascii="Franklin Gothic Book" w:eastAsiaTheme="minorHAnsi" w:hAnsi="Franklin Gothic Book" w:cs="Franklin Gothic Book"/>
          <w:bCs/>
          <w:color w:val="C00000"/>
          <w:sz w:val="48"/>
          <w:szCs w:val="48"/>
          <w:u w:val="single"/>
        </w:rPr>
      </w:pPr>
      <w:r>
        <w:rPr>
          <w:rFonts w:ascii="Franklin Gothic Book" w:eastAsiaTheme="minorHAnsi" w:hAnsi="Franklin Gothic Book" w:cs="Franklin Gothic Book"/>
          <w:bCs/>
          <w:color w:val="C00000"/>
          <w:sz w:val="48"/>
          <w:szCs w:val="48"/>
          <w:u w:val="single"/>
        </w:rPr>
        <w:lastRenderedPageBreak/>
        <w:t>Fiche synthétique</w:t>
      </w:r>
    </w:p>
    <w:p w:rsidR="00D46200" w:rsidRDefault="00773B66" w:rsidP="007168D1">
      <w:pPr>
        <w:jc w:val="center"/>
      </w:pPr>
      <w:r>
        <w:rPr>
          <w:rFonts w:ascii="Franklin Gothic Book" w:eastAsiaTheme="minorHAnsi" w:hAnsi="Franklin Gothic Book" w:cs="Franklin Gothic Book"/>
          <w:bCs/>
          <w:color w:val="C00000"/>
          <w:sz w:val="48"/>
          <w:szCs w:val="48"/>
          <w:u w:val="single"/>
        </w:rPr>
        <w:t xml:space="preserve">Génération du fichier </w:t>
      </w:r>
      <w:proofErr w:type="spellStart"/>
      <w:r>
        <w:rPr>
          <w:rFonts w:ascii="Franklin Gothic Book" w:eastAsiaTheme="minorHAnsi" w:hAnsi="Franklin Gothic Book" w:cs="Franklin Gothic Book"/>
          <w:bCs/>
          <w:color w:val="C00000"/>
          <w:sz w:val="48"/>
          <w:szCs w:val="48"/>
          <w:u w:val="single"/>
        </w:rPr>
        <w:t>param.h</w:t>
      </w:r>
      <w:proofErr w:type="spellEnd"/>
    </w:p>
    <w:p w:rsidR="00773B66" w:rsidRDefault="00773B66" w:rsidP="00773B66">
      <w:r>
        <w:rPr>
          <w:rFonts w:ascii="Franklin Gothic Book" w:eastAsiaTheme="minorHAnsi" w:hAnsi="Franklin Gothic Book" w:cs="Franklin Gothic Book"/>
          <w:bCs/>
          <w:color w:val="15383B"/>
          <w:szCs w:val="28"/>
          <w:u w:val="single"/>
        </w:rPr>
        <w:t xml:space="preserve">Objectif </w:t>
      </w:r>
      <w:r>
        <w:rPr>
          <w:rFonts w:ascii="Franklin Gothic Book" w:eastAsiaTheme="minorHAnsi" w:hAnsi="Franklin Gothic Book" w:cs="Franklin Gothic Book"/>
          <w:b w:val="0"/>
          <w:color w:val="15383B"/>
          <w:szCs w:val="28"/>
        </w:rPr>
        <w:t xml:space="preserve">: générer un fichier permettant de configurer le mode d’affichage des </w:t>
      </w:r>
      <w:proofErr w:type="spellStart"/>
      <w:r>
        <w:rPr>
          <w:rFonts w:ascii="Franklin Gothic Book" w:eastAsiaTheme="minorHAnsi" w:hAnsi="Franklin Gothic Book" w:cs="Franklin Gothic Book"/>
          <w:b w:val="0"/>
          <w:color w:val="15383B"/>
          <w:szCs w:val="28"/>
        </w:rPr>
        <w:t>LEDs</w:t>
      </w:r>
      <w:proofErr w:type="spellEnd"/>
      <w:r>
        <w:rPr>
          <w:rFonts w:ascii="Franklin Gothic Book" w:eastAsiaTheme="minorHAnsi" w:hAnsi="Franklin Gothic Book" w:cs="Franklin Gothic Book"/>
          <w:b w:val="0"/>
          <w:color w:val="15383B"/>
          <w:szCs w:val="28"/>
        </w:rPr>
        <w:t xml:space="preserve"> en fonction du choix de l’utilisateur.</w:t>
      </w:r>
    </w:p>
    <w:p w:rsidR="00773B66" w:rsidRDefault="00D46200" w:rsidP="00773B66">
      <w:r>
        <w:rPr>
          <w:rFonts w:ascii="Franklin Gothic Book" w:eastAsiaTheme="minorHAnsi" w:hAnsi="Franklin Gothic Book" w:cs="Franklin Gothic Book"/>
          <w:b w:val="0"/>
          <w:color w:val="15383B"/>
          <w:sz w:val="24"/>
          <w:szCs w:val="24"/>
        </w:rPr>
        <w:t xml:space="preserve">                                             </w:t>
      </w:r>
      <w:r w:rsidR="007168D1">
        <w:rPr>
          <w:rFonts w:ascii="Franklin Gothic Book" w:eastAsiaTheme="minorHAnsi" w:hAnsi="Franklin Gothic Book" w:cs="Franklin Gothic Book"/>
          <w:b w:val="0"/>
          <w:color w:val="15383B"/>
          <w:sz w:val="24"/>
          <w:szCs w:val="24"/>
        </w:rPr>
        <w:t xml:space="preserve">                               </w:t>
      </w:r>
      <w:r w:rsidR="007168D1">
        <w:object w:dxaOrig="13456" w:dyaOrig="90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67.6pt;height:312.8pt" o:ole="">
            <v:imagedata r:id="rId33" o:title=""/>
          </v:shape>
          <o:OLEObject Type="Embed" ProgID="Visio.Drawing.15" ShapeID="_x0000_i1033" DrawAspect="Content" ObjectID="_1572621559" r:id="rId34"/>
        </w:object>
      </w:r>
    </w:p>
    <w:p w:rsidR="00773B66" w:rsidRDefault="00773B66" w:rsidP="00773B66">
      <w:bookmarkStart w:id="1" w:name="_Hlk498875972"/>
      <w:r>
        <w:rPr>
          <w:rFonts w:ascii="Segoe UI Semibold" w:eastAsiaTheme="minorHAnsi" w:hAnsi="Segoe UI Semibold" w:cs="Segoe UI Semibold"/>
          <w:bCs/>
          <w:i/>
          <w:iCs/>
          <w:color w:val="0070C0"/>
          <w:sz w:val="36"/>
          <w:szCs w:val="36"/>
          <w:u w:val="single"/>
        </w:rPr>
        <w:t>Explications</w:t>
      </w:r>
      <w:r>
        <w:t> :</w:t>
      </w:r>
    </w:p>
    <w:p w:rsidR="00773B66" w:rsidRPr="003E74AB" w:rsidRDefault="00773B66" w:rsidP="00773B66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4"/>
          <w:szCs w:val="24"/>
        </w:rPr>
      </w:pPr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1 – On rentre dans la fonction principale. Elle appelle le menu dans un premier temps.</w:t>
      </w:r>
    </w:p>
    <w:p w:rsidR="00773B66" w:rsidRPr="003E74AB" w:rsidRDefault="00773B66" w:rsidP="00773B66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4"/>
          <w:szCs w:val="24"/>
        </w:rPr>
      </w:pPr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2 – On récupère le choix de l’utilisateur concernant le mode d’affichage des </w:t>
      </w:r>
      <w:proofErr w:type="spellStart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LEDs</w:t>
      </w:r>
      <w:proofErr w:type="spellEnd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 voulu</w:t>
      </w:r>
    </w:p>
    <w:p w:rsidR="00773B66" w:rsidRPr="003E74AB" w:rsidRDefault="00773B66" w:rsidP="00773B66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4"/>
          <w:szCs w:val="24"/>
        </w:rPr>
      </w:pPr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3 – On retourne dans la fonction principale</w:t>
      </w:r>
    </w:p>
    <w:p w:rsidR="00773B66" w:rsidRPr="003E74AB" w:rsidRDefault="00773B66" w:rsidP="00773B66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4"/>
          <w:szCs w:val="24"/>
        </w:rPr>
      </w:pPr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4 – La fonction principale appelle la fonction de génération du fichier </w:t>
      </w:r>
      <w:proofErr w:type="spellStart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param.h</w:t>
      </w:r>
      <w:proofErr w:type="spellEnd"/>
    </w:p>
    <w:p w:rsidR="00773B66" w:rsidRPr="003E74AB" w:rsidRDefault="00773B66" w:rsidP="00773B66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4"/>
          <w:szCs w:val="24"/>
        </w:rPr>
      </w:pPr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5 – La fonction génère un fichier </w:t>
      </w:r>
      <w:proofErr w:type="spellStart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param.h</w:t>
      </w:r>
      <w:proofErr w:type="spellEnd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 contenant la ligne « #</w:t>
      </w:r>
      <w:proofErr w:type="spellStart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define</w:t>
      </w:r>
      <w:proofErr w:type="spellEnd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 LEDPARAM » suivie de la valeur entrée par l’utilisateur</w:t>
      </w:r>
    </w:p>
    <w:p w:rsidR="00773B66" w:rsidRPr="003E74AB" w:rsidRDefault="00773B66" w:rsidP="00773B66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4"/>
          <w:szCs w:val="24"/>
        </w:rPr>
      </w:pPr>
    </w:p>
    <w:p w:rsidR="00D46200" w:rsidRDefault="00773B66" w:rsidP="00773B66">
      <w:pPr>
        <w:rPr>
          <w:rFonts w:ascii="Segoe UI" w:eastAsiaTheme="minorHAnsi" w:hAnsi="Segoe UI" w:cs="Segoe UI"/>
          <w:b w:val="0"/>
          <w:bCs/>
          <w:sz w:val="24"/>
          <w:szCs w:val="24"/>
        </w:rPr>
      </w:pPr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(Note : On lira la valeur de LEDPARAM pour le mode d’affichage, en incluant bien </w:t>
      </w:r>
      <w:proofErr w:type="spellStart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param.h</w:t>
      </w:r>
      <w:proofErr w:type="spellEnd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 en en-tête</w:t>
      </w:r>
      <w:r w:rsidR="00D46200"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 du fichier </w:t>
      </w:r>
      <w:proofErr w:type="spellStart"/>
      <w:r w:rsidR="00D46200"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cœur.c</w:t>
      </w:r>
      <w:proofErr w:type="spellEnd"/>
    </w:p>
    <w:p w:rsidR="00802057" w:rsidRDefault="00802057" w:rsidP="00773B66">
      <w:pPr>
        <w:rPr>
          <w:rFonts w:ascii="Segoe UI" w:eastAsiaTheme="minorHAnsi" w:hAnsi="Segoe UI" w:cs="Segoe UI"/>
          <w:b w:val="0"/>
          <w:bCs/>
          <w:sz w:val="24"/>
          <w:szCs w:val="24"/>
        </w:rPr>
      </w:pPr>
    </w:p>
    <w:p w:rsidR="00802057" w:rsidRPr="003E74AB" w:rsidRDefault="00802057" w:rsidP="00773B66">
      <w:pPr>
        <w:rPr>
          <w:rFonts w:ascii="Segoe UI" w:eastAsiaTheme="minorHAnsi" w:hAnsi="Segoe UI" w:cs="Segoe UI"/>
          <w:b w:val="0"/>
          <w:bCs/>
          <w:sz w:val="24"/>
          <w:szCs w:val="24"/>
        </w:rPr>
      </w:pPr>
    </w:p>
    <w:bookmarkEnd w:id="1"/>
    <w:p w:rsidR="00D46200" w:rsidRDefault="00D46200" w:rsidP="00773B66">
      <w:pPr>
        <w:rPr>
          <w:rFonts w:ascii="Segoe UI" w:eastAsiaTheme="minorHAnsi" w:hAnsi="Segoe UI" w:cs="Segoe UI"/>
          <w:bCs/>
          <w:szCs w:val="24"/>
          <w:u w:val="single"/>
        </w:rPr>
      </w:pPr>
      <w:r w:rsidRPr="00D46200">
        <w:rPr>
          <w:rFonts w:ascii="Segoe UI" w:eastAsiaTheme="minorHAnsi" w:hAnsi="Segoe UI" w:cs="Segoe UI"/>
          <w:bCs/>
          <w:szCs w:val="24"/>
          <w:u w:val="single"/>
        </w:rPr>
        <w:lastRenderedPageBreak/>
        <w:t>Captures d’écran :</w:t>
      </w:r>
    </w:p>
    <w:p w:rsidR="00D46200" w:rsidRPr="00D46200" w:rsidRDefault="00D46200" w:rsidP="00773B66">
      <w:pPr>
        <w:rPr>
          <w:rFonts w:ascii="Segoe UI" w:eastAsiaTheme="minorHAnsi" w:hAnsi="Segoe UI" w:cs="Segoe UI"/>
          <w:bCs/>
          <w:szCs w:val="24"/>
          <w:u w:val="single"/>
        </w:rPr>
      </w:pPr>
    </w:p>
    <w:p w:rsidR="00D46200" w:rsidRDefault="00D46200" w:rsidP="00773B66">
      <w:pPr>
        <w:rPr>
          <w:rFonts w:ascii="Segoe UI" w:eastAsiaTheme="minorHAnsi" w:hAnsi="Segoe UI" w:cs="Segoe UI"/>
          <w:bCs/>
          <w:sz w:val="24"/>
          <w:szCs w:val="24"/>
        </w:rPr>
      </w:pPr>
      <w:r>
        <w:rPr>
          <w:rFonts w:ascii="Segoe UI" w:eastAsiaTheme="minorHAnsi" w:hAnsi="Segoe UI" w:cs="Segoe UI"/>
          <w:bCs/>
          <w:noProof/>
          <w:sz w:val="24"/>
          <w:szCs w:val="24"/>
        </w:rPr>
        <w:drawing>
          <wp:inline distT="0" distB="0" distL="0" distR="0">
            <wp:extent cx="5932805" cy="3157855"/>
            <wp:effectExtent l="0" t="0" r="0" b="444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200" w:rsidRPr="00D46200" w:rsidRDefault="00D46200" w:rsidP="00D46200">
      <w:pPr>
        <w:jc w:val="center"/>
        <w:rPr>
          <w:rFonts w:ascii="Segoe UI" w:eastAsiaTheme="minorHAnsi" w:hAnsi="Segoe UI" w:cs="Segoe UI"/>
          <w:b w:val="0"/>
          <w:bCs/>
          <w:i/>
          <w:sz w:val="24"/>
          <w:szCs w:val="24"/>
        </w:rPr>
      </w:pPr>
      <w:r>
        <w:rPr>
          <w:rFonts w:ascii="Segoe UI" w:eastAsiaTheme="minorHAnsi" w:hAnsi="Segoe UI" w:cs="Segoe UI"/>
          <w:b w:val="0"/>
          <w:bCs/>
          <w:i/>
          <w:sz w:val="24"/>
          <w:szCs w:val="24"/>
        </w:rPr>
        <w:t>Dans l’interface, plusieurs choix sont proposés. L’utilisateur entre le numéro associé au choix voulu puis valide. Ici, on a choisi la 5</w:t>
      </w:r>
      <w:r w:rsidRPr="00D46200">
        <w:rPr>
          <w:rFonts w:ascii="Segoe UI" w:eastAsiaTheme="minorHAnsi" w:hAnsi="Segoe UI" w:cs="Segoe UI"/>
          <w:b w:val="0"/>
          <w:bCs/>
          <w:i/>
          <w:sz w:val="24"/>
          <w:szCs w:val="24"/>
          <w:vertAlign w:val="superscript"/>
        </w:rPr>
        <w:t>ème</w:t>
      </w:r>
      <w:r>
        <w:rPr>
          <w:rFonts w:ascii="Segoe UI" w:eastAsiaTheme="minorHAnsi" w:hAnsi="Segoe UI" w:cs="Segoe UI"/>
          <w:b w:val="0"/>
          <w:bCs/>
          <w:i/>
          <w:sz w:val="24"/>
          <w:szCs w:val="24"/>
        </w:rPr>
        <w:t xml:space="preserve"> proposition.</w:t>
      </w:r>
    </w:p>
    <w:p w:rsidR="00D46200" w:rsidRDefault="00D46200" w:rsidP="00773B66">
      <w:pPr>
        <w:rPr>
          <w:rFonts w:ascii="Segoe UI" w:eastAsiaTheme="minorHAnsi" w:hAnsi="Segoe UI" w:cs="Segoe UI"/>
          <w:bCs/>
          <w:sz w:val="24"/>
          <w:szCs w:val="24"/>
        </w:rPr>
      </w:pPr>
    </w:p>
    <w:p w:rsidR="00D46200" w:rsidRDefault="00D46200" w:rsidP="00773B66">
      <w:pPr>
        <w:rPr>
          <w:rFonts w:ascii="Segoe UI" w:eastAsiaTheme="minorHAnsi" w:hAnsi="Segoe UI" w:cs="Segoe UI"/>
          <w:bCs/>
          <w:sz w:val="24"/>
          <w:szCs w:val="24"/>
        </w:rPr>
      </w:pPr>
      <w:r>
        <w:rPr>
          <w:rFonts w:ascii="Segoe UI" w:eastAsiaTheme="minorHAnsi" w:hAnsi="Segoe UI" w:cs="Segoe UI"/>
          <w:bCs/>
          <w:noProof/>
          <w:sz w:val="24"/>
          <w:szCs w:val="24"/>
        </w:rPr>
        <w:drawing>
          <wp:inline distT="0" distB="0" distL="0" distR="0">
            <wp:extent cx="5954395" cy="1233170"/>
            <wp:effectExtent l="0" t="0" r="8255" b="508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200" w:rsidRPr="00D46200" w:rsidRDefault="00D46200" w:rsidP="00D46200">
      <w:pPr>
        <w:jc w:val="center"/>
        <w:rPr>
          <w:rFonts w:ascii="Segoe UI" w:eastAsiaTheme="minorHAnsi" w:hAnsi="Segoe UI" w:cs="Segoe UI"/>
          <w:b w:val="0"/>
          <w:bCs/>
          <w:i/>
          <w:sz w:val="24"/>
          <w:szCs w:val="24"/>
        </w:rPr>
      </w:pPr>
      <w:r>
        <w:rPr>
          <w:rFonts w:ascii="Segoe UI" w:eastAsiaTheme="minorHAnsi" w:hAnsi="Segoe UI" w:cs="Segoe UI"/>
          <w:b w:val="0"/>
          <w:bCs/>
          <w:i/>
          <w:sz w:val="24"/>
          <w:szCs w:val="24"/>
        </w:rPr>
        <w:t xml:space="preserve">Le fichier </w:t>
      </w:r>
      <w:proofErr w:type="spellStart"/>
      <w:r>
        <w:rPr>
          <w:rFonts w:ascii="Segoe UI" w:eastAsiaTheme="minorHAnsi" w:hAnsi="Segoe UI" w:cs="Segoe UI"/>
          <w:b w:val="0"/>
          <w:bCs/>
          <w:i/>
          <w:sz w:val="24"/>
          <w:szCs w:val="24"/>
        </w:rPr>
        <w:t>param.h</w:t>
      </w:r>
      <w:proofErr w:type="spellEnd"/>
      <w:r>
        <w:rPr>
          <w:rFonts w:ascii="Segoe UI" w:eastAsiaTheme="minorHAnsi" w:hAnsi="Segoe UI" w:cs="Segoe UI"/>
          <w:b w:val="0"/>
          <w:bCs/>
          <w:i/>
          <w:sz w:val="24"/>
          <w:szCs w:val="24"/>
        </w:rPr>
        <w:t xml:space="preserve"> a été créé après choix de l’utilisateur . . .</w:t>
      </w:r>
    </w:p>
    <w:p w:rsidR="00D46200" w:rsidRDefault="00D46200" w:rsidP="00773B66">
      <w:pPr>
        <w:rPr>
          <w:rFonts w:ascii="Segoe UI" w:eastAsiaTheme="minorHAnsi" w:hAnsi="Segoe UI" w:cs="Segoe UI"/>
          <w:bCs/>
          <w:sz w:val="24"/>
          <w:szCs w:val="24"/>
        </w:rPr>
      </w:pPr>
    </w:p>
    <w:p w:rsidR="00D46200" w:rsidRDefault="00D46200" w:rsidP="00D46200">
      <w:pPr>
        <w:jc w:val="center"/>
        <w:rPr>
          <w:rFonts w:ascii="Segoe UI" w:eastAsiaTheme="minorHAnsi" w:hAnsi="Segoe UI" w:cs="Segoe UI"/>
          <w:bCs/>
          <w:sz w:val="24"/>
          <w:szCs w:val="24"/>
        </w:rPr>
      </w:pPr>
      <w:r>
        <w:rPr>
          <w:rFonts w:ascii="Segoe UI" w:eastAsiaTheme="minorHAnsi" w:hAnsi="Segoe UI" w:cs="Segoe UI"/>
          <w:bCs/>
          <w:noProof/>
          <w:sz w:val="24"/>
          <w:szCs w:val="24"/>
        </w:rPr>
        <w:drawing>
          <wp:inline distT="0" distB="0" distL="0" distR="0">
            <wp:extent cx="4551045" cy="1297305"/>
            <wp:effectExtent l="0" t="0" r="190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200" w:rsidRPr="00D46200" w:rsidRDefault="00D46200" w:rsidP="00D46200">
      <w:pPr>
        <w:jc w:val="center"/>
        <w:rPr>
          <w:rFonts w:ascii="Segoe UI" w:eastAsiaTheme="minorHAnsi" w:hAnsi="Segoe UI" w:cs="Segoe UI"/>
          <w:b w:val="0"/>
          <w:bCs/>
          <w:i/>
          <w:sz w:val="24"/>
          <w:szCs w:val="24"/>
        </w:rPr>
      </w:pPr>
      <w:r>
        <w:rPr>
          <w:rFonts w:ascii="Segoe UI" w:eastAsiaTheme="minorHAnsi" w:hAnsi="Segoe UI" w:cs="Segoe UI"/>
          <w:b w:val="0"/>
          <w:bCs/>
          <w:i/>
          <w:sz w:val="24"/>
          <w:szCs w:val="24"/>
        </w:rPr>
        <w:t xml:space="preserve">En ouvrant le fichier </w:t>
      </w:r>
      <w:proofErr w:type="spellStart"/>
      <w:r>
        <w:rPr>
          <w:rFonts w:ascii="Segoe UI" w:eastAsiaTheme="minorHAnsi" w:hAnsi="Segoe UI" w:cs="Segoe UI"/>
          <w:b w:val="0"/>
          <w:bCs/>
          <w:i/>
          <w:sz w:val="24"/>
          <w:szCs w:val="24"/>
        </w:rPr>
        <w:t>param.h</w:t>
      </w:r>
      <w:proofErr w:type="spellEnd"/>
      <w:r>
        <w:rPr>
          <w:rFonts w:ascii="Segoe UI" w:eastAsiaTheme="minorHAnsi" w:hAnsi="Segoe UI" w:cs="Segoe UI"/>
          <w:b w:val="0"/>
          <w:bCs/>
          <w:i/>
          <w:sz w:val="24"/>
          <w:szCs w:val="24"/>
        </w:rPr>
        <w:t>, on constate que l</w:t>
      </w:r>
      <w:r w:rsidRPr="00D46200">
        <w:rPr>
          <w:rFonts w:ascii="Segoe UI" w:eastAsiaTheme="minorHAnsi" w:hAnsi="Segoe UI" w:cs="Segoe UI"/>
          <w:b w:val="0"/>
          <w:bCs/>
          <w:i/>
          <w:sz w:val="24"/>
          <w:szCs w:val="24"/>
        </w:rPr>
        <w:t>a variable LEDPARAM a été déclarée à 5, comme demandé</w:t>
      </w:r>
      <w:r>
        <w:rPr>
          <w:rFonts w:ascii="Segoe UI" w:eastAsiaTheme="minorHAnsi" w:hAnsi="Segoe UI" w:cs="Segoe UI"/>
          <w:b w:val="0"/>
          <w:bCs/>
          <w:i/>
          <w:sz w:val="24"/>
          <w:szCs w:val="24"/>
        </w:rPr>
        <w:t>.</w:t>
      </w:r>
    </w:p>
    <w:p w:rsidR="00D46200" w:rsidRPr="00773B66" w:rsidRDefault="00D46200" w:rsidP="00D46200">
      <w:pPr>
        <w:pStyle w:val="Sous-partie"/>
        <w:keepNext/>
        <w:keepLines/>
        <w:numPr>
          <w:ilvl w:val="0"/>
          <w:numId w:val="2"/>
        </w:numPr>
        <w:spacing w:before="40" w:after="0"/>
        <w:outlineLvl w:val="1"/>
      </w:pPr>
      <w:r>
        <w:lastRenderedPageBreak/>
        <w:t>2.2</w:t>
      </w:r>
      <w:bookmarkStart w:id="2" w:name="_GoBack"/>
      <w:bookmarkEnd w:id="2"/>
      <w:r>
        <w:t xml:space="preserve"> – Programme Affichage Cœur de </w:t>
      </w:r>
      <w:proofErr w:type="spellStart"/>
      <w:r>
        <w:t>LEDs</w:t>
      </w:r>
      <w:proofErr w:type="spellEnd"/>
    </w:p>
    <w:p w:rsidR="00D46200" w:rsidRDefault="00D46200" w:rsidP="00773B66">
      <w:pPr>
        <w:rPr>
          <w:rFonts w:ascii="Segoe UI" w:hAnsi="Segoe UI" w:cs="Segoe UI"/>
          <w:b w:val="0"/>
        </w:rPr>
      </w:pPr>
    </w:p>
    <w:p w:rsidR="00D46200" w:rsidRDefault="00D46200" w:rsidP="00773B66">
      <w:pPr>
        <w:rPr>
          <w:rFonts w:ascii="Segoe UI" w:hAnsi="Segoe UI" w:cs="Segoe UI"/>
          <w:b w:val="0"/>
        </w:rPr>
      </w:pPr>
      <w:r w:rsidRPr="00D46200">
        <w:rPr>
          <w:rFonts w:ascii="Segoe UI" w:hAnsi="Segoe UI" w:cs="Segoe UI"/>
          <w:b w:val="0"/>
        </w:rPr>
        <w:t xml:space="preserve">Le fichier </w:t>
      </w:r>
      <w:proofErr w:type="spellStart"/>
      <w:r w:rsidRPr="00D46200">
        <w:rPr>
          <w:rFonts w:ascii="Segoe UI" w:hAnsi="Segoe UI" w:cs="Segoe UI"/>
          <w:b w:val="0"/>
        </w:rPr>
        <w:t>param.h</w:t>
      </w:r>
      <w:proofErr w:type="spellEnd"/>
      <w:r w:rsidRPr="00D46200">
        <w:rPr>
          <w:rFonts w:ascii="Segoe UI" w:hAnsi="Segoe UI" w:cs="Segoe UI"/>
          <w:b w:val="0"/>
        </w:rPr>
        <w:t xml:space="preserve"> a été précédemment créé. Le générateur de code doit obligatoirement être exécuté avant l’exécution </w:t>
      </w:r>
      <w:r>
        <w:rPr>
          <w:rFonts w:ascii="Segoe UI" w:hAnsi="Segoe UI" w:cs="Segoe UI"/>
          <w:b w:val="0"/>
        </w:rPr>
        <w:t xml:space="preserve">du programme d’affichage sur le cœur de </w:t>
      </w:r>
      <w:proofErr w:type="spellStart"/>
      <w:r>
        <w:rPr>
          <w:rFonts w:ascii="Segoe UI" w:hAnsi="Segoe UI" w:cs="Segoe UI"/>
          <w:b w:val="0"/>
        </w:rPr>
        <w:t>LEDs</w:t>
      </w:r>
      <w:proofErr w:type="spellEnd"/>
      <w:r w:rsidRPr="00D46200">
        <w:rPr>
          <w:rFonts w:ascii="Segoe UI" w:hAnsi="Segoe UI" w:cs="Segoe UI"/>
          <w:b w:val="0"/>
        </w:rPr>
        <w:t xml:space="preserve"> (ou un fichier </w:t>
      </w:r>
      <w:proofErr w:type="spellStart"/>
      <w:r w:rsidRPr="00D46200">
        <w:rPr>
          <w:rFonts w:ascii="Segoe UI" w:hAnsi="Segoe UI" w:cs="Segoe UI"/>
          <w:b w:val="0"/>
        </w:rPr>
        <w:t>param.h</w:t>
      </w:r>
      <w:proofErr w:type="spellEnd"/>
      <w:r w:rsidRPr="00D46200">
        <w:rPr>
          <w:rFonts w:ascii="Segoe UI" w:hAnsi="Segoe UI" w:cs="Segoe UI"/>
          <w:b w:val="0"/>
        </w:rPr>
        <w:t xml:space="preserve"> artificiel doit être créé).</w:t>
      </w:r>
    </w:p>
    <w:p w:rsidR="00AA236F" w:rsidRDefault="000D2FED" w:rsidP="00773B66">
      <w:pPr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</w:rPr>
        <w:t xml:space="preserve">L’objectif est de faire clignoter la ou les </w:t>
      </w:r>
      <w:proofErr w:type="spellStart"/>
      <w:r>
        <w:rPr>
          <w:rFonts w:ascii="Segoe UI" w:hAnsi="Segoe UI" w:cs="Segoe UI"/>
          <w:b w:val="0"/>
        </w:rPr>
        <w:t>LEDs</w:t>
      </w:r>
      <w:proofErr w:type="spellEnd"/>
      <w:r>
        <w:rPr>
          <w:rFonts w:ascii="Segoe UI" w:hAnsi="Segoe UI" w:cs="Segoe UI"/>
          <w:b w:val="0"/>
        </w:rPr>
        <w:t xml:space="preserve"> dès qu’un battement est détecté, et de faire l’opération inverse lorsqu’aucun pouls n’est détecté.</w:t>
      </w:r>
    </w:p>
    <w:p w:rsidR="000D2FED" w:rsidRDefault="000D2FED" w:rsidP="00773B66">
      <w:pPr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</w:rPr>
        <w:t xml:space="preserve">Il est nécessaire de faire appel </w:t>
      </w:r>
      <w:r w:rsidR="00AA236F">
        <w:rPr>
          <w:rFonts w:ascii="Segoe UI" w:hAnsi="Segoe UI" w:cs="Segoe UI"/>
          <w:b w:val="0"/>
        </w:rPr>
        <w:t xml:space="preserve">au </w:t>
      </w:r>
      <w:proofErr w:type="spellStart"/>
      <w:r w:rsidR="00AA236F">
        <w:rPr>
          <w:rFonts w:ascii="Segoe UI" w:hAnsi="Segoe UI" w:cs="Segoe UI"/>
          <w:b w:val="0"/>
        </w:rPr>
        <w:t>loop</w:t>
      </w:r>
      <w:proofErr w:type="spellEnd"/>
      <w:r w:rsidR="00AA236F">
        <w:rPr>
          <w:rFonts w:ascii="Segoe UI" w:hAnsi="Segoe UI" w:cs="Segoe UI"/>
          <w:b w:val="0"/>
        </w:rPr>
        <w:t xml:space="preserve"> du </w:t>
      </w:r>
      <w:proofErr w:type="spellStart"/>
      <w:r w:rsidR="00AA236F">
        <w:rPr>
          <w:rFonts w:ascii="Segoe UI" w:hAnsi="Segoe UI" w:cs="Segoe UI"/>
          <w:b w:val="0"/>
        </w:rPr>
        <w:t>main.ino</w:t>
      </w:r>
      <w:proofErr w:type="spellEnd"/>
      <w:r w:rsidR="00AA236F">
        <w:rPr>
          <w:rFonts w:ascii="Segoe UI" w:hAnsi="Segoe UI" w:cs="Segoe UI"/>
          <w:b w:val="0"/>
        </w:rPr>
        <w:t xml:space="preserve">. Il permettra de déterminer lorsque le pouls est à l’état haut (dans ce cas, </w:t>
      </w:r>
      <w:proofErr w:type="spellStart"/>
      <w:r w:rsidR="00AA236F">
        <w:rPr>
          <w:rFonts w:ascii="Segoe UI" w:hAnsi="Segoe UI" w:cs="Segoe UI"/>
          <w:b w:val="0"/>
        </w:rPr>
        <w:t>val_pouls</w:t>
      </w:r>
      <w:proofErr w:type="spellEnd"/>
      <w:r w:rsidR="00AA236F">
        <w:rPr>
          <w:rFonts w:ascii="Segoe UI" w:hAnsi="Segoe UI" w:cs="Segoe UI"/>
          <w:b w:val="0"/>
        </w:rPr>
        <w:t xml:space="preserve"> = 1) ou non (</w:t>
      </w:r>
      <w:proofErr w:type="spellStart"/>
      <w:r w:rsidR="00AA236F">
        <w:rPr>
          <w:rFonts w:ascii="Segoe UI" w:hAnsi="Segoe UI" w:cs="Segoe UI"/>
          <w:b w:val="0"/>
        </w:rPr>
        <w:t>val_pouls</w:t>
      </w:r>
      <w:proofErr w:type="spellEnd"/>
      <w:r w:rsidR="00AA236F">
        <w:rPr>
          <w:rFonts w:ascii="Segoe UI" w:hAnsi="Segoe UI" w:cs="Segoe UI"/>
          <w:b w:val="0"/>
        </w:rPr>
        <w:t xml:space="preserve"> = 0).</w:t>
      </w:r>
    </w:p>
    <w:p w:rsidR="00AA236F" w:rsidRDefault="00AA236F" w:rsidP="00773B66">
      <w:pPr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</w:rPr>
        <w:t xml:space="preserve">Il faut également prendre en compte le mode d’affichage des </w:t>
      </w:r>
      <w:proofErr w:type="spellStart"/>
      <w:r>
        <w:rPr>
          <w:rFonts w:ascii="Segoe UI" w:hAnsi="Segoe UI" w:cs="Segoe UI"/>
          <w:b w:val="0"/>
        </w:rPr>
        <w:t>LEDs</w:t>
      </w:r>
      <w:proofErr w:type="spellEnd"/>
      <w:r>
        <w:rPr>
          <w:rFonts w:ascii="Segoe UI" w:hAnsi="Segoe UI" w:cs="Segoe UI"/>
          <w:b w:val="0"/>
        </w:rPr>
        <w:t xml:space="preserve">, d’où le fichier </w:t>
      </w:r>
      <w:proofErr w:type="spellStart"/>
      <w:r>
        <w:rPr>
          <w:rFonts w:ascii="Segoe UI" w:hAnsi="Segoe UI" w:cs="Segoe UI"/>
          <w:b w:val="0"/>
        </w:rPr>
        <w:t>param.h</w:t>
      </w:r>
      <w:proofErr w:type="spellEnd"/>
      <w:r>
        <w:rPr>
          <w:rFonts w:ascii="Segoe UI" w:hAnsi="Segoe UI" w:cs="Segoe UI"/>
          <w:b w:val="0"/>
        </w:rPr>
        <w:t xml:space="preserve"> </w:t>
      </w:r>
      <w:proofErr w:type="spellStart"/>
      <w:r>
        <w:rPr>
          <w:rFonts w:ascii="Segoe UI" w:hAnsi="Segoe UI" w:cs="Segoe UI"/>
          <w:b w:val="0"/>
        </w:rPr>
        <w:t>inclu</w:t>
      </w:r>
      <w:proofErr w:type="spellEnd"/>
      <w:r>
        <w:rPr>
          <w:rFonts w:ascii="Segoe UI" w:hAnsi="Segoe UI" w:cs="Segoe UI"/>
          <w:b w:val="0"/>
        </w:rPr>
        <w:t xml:space="preserve"> en en-tête qui contient un chiffre correspondant au choix de l’utilisateur lors de l’utilisation du générateur de code.</w:t>
      </w:r>
    </w:p>
    <w:p w:rsidR="000D2FED" w:rsidRDefault="00AA236F" w:rsidP="00773B66">
      <w:pPr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</w:rPr>
        <w:t>Une synthèse est incluse ci-après.</w:t>
      </w:r>
    </w:p>
    <w:p w:rsidR="00CF071E" w:rsidRDefault="00CF071E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942B62" w:rsidRDefault="00942B62" w:rsidP="00942B62">
      <w:pPr>
        <w:autoSpaceDE w:val="0"/>
        <w:autoSpaceDN w:val="0"/>
        <w:adjustRightInd w:val="0"/>
        <w:spacing w:after="0" w:line="288" w:lineRule="auto"/>
        <w:jc w:val="center"/>
        <w:rPr>
          <w:rFonts w:ascii="Franklin Gothic Book" w:eastAsiaTheme="minorHAnsi" w:hAnsi="Franklin Gothic Book" w:cs="Franklin Gothic Book"/>
          <w:bCs/>
          <w:color w:val="C00000"/>
          <w:sz w:val="48"/>
          <w:szCs w:val="48"/>
          <w:u w:val="single"/>
        </w:rPr>
      </w:pPr>
      <w:r>
        <w:rPr>
          <w:rFonts w:ascii="Franklin Gothic Book" w:eastAsiaTheme="minorHAnsi" w:hAnsi="Franklin Gothic Book" w:cs="Franklin Gothic Book"/>
          <w:bCs/>
          <w:color w:val="C00000"/>
          <w:sz w:val="48"/>
          <w:szCs w:val="48"/>
          <w:u w:val="single"/>
        </w:rPr>
        <w:lastRenderedPageBreak/>
        <w:t>Fiche synthétique</w:t>
      </w:r>
    </w:p>
    <w:p w:rsidR="00942B62" w:rsidRPr="00C86CC8" w:rsidRDefault="00942B62" w:rsidP="00942B62">
      <w:pPr>
        <w:autoSpaceDE w:val="0"/>
        <w:autoSpaceDN w:val="0"/>
        <w:adjustRightInd w:val="0"/>
        <w:spacing w:after="0" w:line="288" w:lineRule="auto"/>
        <w:jc w:val="center"/>
        <w:rPr>
          <w:rFonts w:ascii="Franklin Gothic Book" w:eastAsiaTheme="minorHAnsi" w:hAnsi="Franklin Gothic Book" w:cs="Franklin Gothic Book"/>
          <w:bCs/>
          <w:color w:val="C00000"/>
          <w:sz w:val="44"/>
          <w:szCs w:val="48"/>
          <w:u w:val="single"/>
        </w:rPr>
      </w:pPr>
      <w:r>
        <w:rPr>
          <w:rFonts w:ascii="Franklin Gothic Book" w:eastAsiaTheme="minorHAnsi" w:hAnsi="Franklin Gothic Book" w:cs="Franklin Gothic Book"/>
          <w:bCs/>
          <w:color w:val="C00000"/>
          <w:sz w:val="44"/>
          <w:szCs w:val="48"/>
          <w:u w:val="single"/>
        </w:rPr>
        <w:t>Module 2</w:t>
      </w:r>
      <w:r w:rsidRPr="00C86CC8">
        <w:rPr>
          <w:rFonts w:ascii="Franklin Gothic Book" w:eastAsiaTheme="minorHAnsi" w:hAnsi="Franklin Gothic Book" w:cs="Franklin Gothic Book"/>
          <w:bCs/>
          <w:color w:val="C00000"/>
          <w:sz w:val="44"/>
          <w:szCs w:val="48"/>
          <w:u w:val="single"/>
        </w:rPr>
        <w:t xml:space="preserve"> – </w:t>
      </w:r>
      <w:r>
        <w:rPr>
          <w:rFonts w:ascii="Franklin Gothic Book" w:eastAsiaTheme="minorHAnsi" w:hAnsi="Franklin Gothic Book" w:cs="Franklin Gothic Book"/>
          <w:bCs/>
          <w:color w:val="C00000"/>
          <w:sz w:val="44"/>
          <w:szCs w:val="48"/>
          <w:u w:val="single"/>
        </w:rPr>
        <w:t xml:space="preserve">Afficheur </w:t>
      </w:r>
      <w:proofErr w:type="spellStart"/>
      <w:r>
        <w:rPr>
          <w:rFonts w:ascii="Franklin Gothic Book" w:eastAsiaTheme="minorHAnsi" w:hAnsi="Franklin Gothic Book" w:cs="Franklin Gothic Book"/>
          <w:bCs/>
          <w:color w:val="C00000"/>
          <w:sz w:val="44"/>
          <w:szCs w:val="48"/>
          <w:u w:val="single"/>
        </w:rPr>
        <w:t>LEDs</w:t>
      </w:r>
      <w:proofErr w:type="spellEnd"/>
    </w:p>
    <w:p w:rsidR="00942B62" w:rsidRDefault="00942B62" w:rsidP="00773B66">
      <w:pPr>
        <w:rPr>
          <w:rFonts w:ascii="Segoe UI" w:hAnsi="Segoe UI" w:cs="Segoe UI"/>
          <w:b w:val="0"/>
        </w:rPr>
      </w:pPr>
    </w:p>
    <w:p w:rsidR="000D2FED" w:rsidRDefault="00CF071E" w:rsidP="00773B66">
      <w:pPr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  <w:noProof/>
        </w:rPr>
        <w:drawing>
          <wp:inline distT="0" distB="0" distL="0" distR="0">
            <wp:extent cx="6249208" cy="4518837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001" cy="45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71E" w:rsidRDefault="00CF071E" w:rsidP="00CF071E">
      <w:r>
        <w:rPr>
          <w:rFonts w:ascii="Segoe UI Semibold" w:eastAsiaTheme="minorHAnsi" w:hAnsi="Segoe UI Semibold" w:cs="Segoe UI Semibold"/>
          <w:bCs/>
          <w:i/>
          <w:iCs/>
          <w:color w:val="0070C0"/>
          <w:sz w:val="36"/>
          <w:szCs w:val="36"/>
          <w:u w:val="single"/>
        </w:rPr>
        <w:t>Explications</w:t>
      </w:r>
      <w:r>
        <w:t> :</w:t>
      </w:r>
    </w:p>
    <w:p w:rsidR="00CF071E" w:rsidRPr="003E74AB" w:rsidRDefault="00CF071E" w:rsidP="00942B62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4"/>
          <w:szCs w:val="24"/>
        </w:rPr>
      </w:pPr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1 – </w:t>
      </w:r>
      <w:r w:rsidR="00942B62"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On rentre dans </w:t>
      </w:r>
      <w:proofErr w:type="spellStart"/>
      <w:r w:rsidR="00942B62"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cardio.c</w:t>
      </w:r>
      <w:proofErr w:type="spellEnd"/>
      <w:r w:rsidR="00942B62"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 où on va récupérer l’état du pouls (0 ou 1) </w:t>
      </w:r>
    </w:p>
    <w:p w:rsidR="00942B62" w:rsidRPr="003E74AB" w:rsidRDefault="00942B62" w:rsidP="00942B62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4"/>
          <w:szCs w:val="24"/>
        </w:rPr>
      </w:pPr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2 – On rentre dans </w:t>
      </w:r>
      <w:proofErr w:type="spellStart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cœur.c</w:t>
      </w:r>
      <w:proofErr w:type="spellEnd"/>
    </w:p>
    <w:p w:rsidR="00942B62" w:rsidRPr="003E74AB" w:rsidRDefault="00942B62" w:rsidP="00942B62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4"/>
          <w:szCs w:val="24"/>
        </w:rPr>
      </w:pPr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3 – On appelle la fonction </w:t>
      </w:r>
      <w:proofErr w:type="spellStart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AffichagePulsations</w:t>
      </w:r>
      <w:proofErr w:type="spellEnd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, qui contient les fonctions de chaque mode d’affichage</w:t>
      </w:r>
    </w:p>
    <w:p w:rsidR="00942B62" w:rsidRPr="003E74AB" w:rsidRDefault="00942B62" w:rsidP="00942B62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4"/>
          <w:szCs w:val="24"/>
        </w:rPr>
      </w:pPr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4 - On récupère la valeur de LEDPARAM contenue dans </w:t>
      </w:r>
      <w:proofErr w:type="spellStart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param.h</w:t>
      </w:r>
      <w:proofErr w:type="spellEnd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 (préalablement généré avec le générateur) et on rentre dans la fonction correspondante à la valeur de LEDPARAM</w:t>
      </w:r>
    </w:p>
    <w:p w:rsidR="00942B62" w:rsidRPr="003E74AB" w:rsidRDefault="00942B62" w:rsidP="00942B62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4"/>
          <w:szCs w:val="24"/>
        </w:rPr>
      </w:pPr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5 – On allume ou non les </w:t>
      </w:r>
      <w:proofErr w:type="spellStart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>LEDs</w:t>
      </w:r>
      <w:proofErr w:type="spellEnd"/>
      <w:r w:rsidRPr="003E74AB">
        <w:rPr>
          <w:rFonts w:ascii="Segoe UI" w:eastAsiaTheme="minorHAnsi" w:hAnsi="Segoe UI" w:cs="Segoe UI"/>
          <w:b w:val="0"/>
          <w:bCs/>
          <w:sz w:val="24"/>
          <w:szCs w:val="24"/>
        </w:rPr>
        <w:t xml:space="preserve"> en fonction de l’état du pouls et de la fonction d’allumage.</w:t>
      </w:r>
    </w:p>
    <w:p w:rsidR="00CF071E" w:rsidRPr="000D2FED" w:rsidRDefault="00CF071E" w:rsidP="00773B66">
      <w:pPr>
        <w:rPr>
          <w:rFonts w:ascii="Segoe UI" w:hAnsi="Segoe UI" w:cs="Segoe UI"/>
          <w:b w:val="0"/>
        </w:rPr>
      </w:pPr>
    </w:p>
    <w:p w:rsidR="00363532" w:rsidRDefault="00363532" w:rsidP="00CF071E">
      <w:pPr>
        <w:pStyle w:val="Titredepartie"/>
      </w:pPr>
      <w:r>
        <w:lastRenderedPageBreak/>
        <w:t>Module 3 – Génération du fichier CSV (</w:t>
      </w:r>
      <w:proofErr w:type="spellStart"/>
      <w:r>
        <w:t>Processing</w:t>
      </w:r>
      <w:proofErr w:type="spellEnd"/>
      <w:r>
        <w:t>)</w:t>
      </w:r>
    </w:p>
    <w:p w:rsidR="00D46200" w:rsidRPr="00C173DE" w:rsidRDefault="00363532" w:rsidP="00773B66">
      <w:pPr>
        <w:rPr>
          <w:rFonts w:ascii="Segoe UI" w:hAnsi="Segoe UI" w:cs="Segoe UI"/>
          <w:b w:val="0"/>
        </w:rPr>
      </w:pPr>
      <w:r w:rsidRPr="00C173DE">
        <w:rPr>
          <w:rFonts w:ascii="Segoe UI" w:hAnsi="Segoe UI" w:cs="Segoe UI"/>
          <w:b w:val="0"/>
        </w:rPr>
        <w:t xml:space="preserve">Le programme </w:t>
      </w:r>
      <w:proofErr w:type="spellStart"/>
      <w:r w:rsidRPr="00C173DE">
        <w:rPr>
          <w:rFonts w:ascii="Segoe UI" w:hAnsi="Segoe UI" w:cs="Segoe UI"/>
          <w:b w:val="0"/>
        </w:rPr>
        <w:t>Processing</w:t>
      </w:r>
      <w:proofErr w:type="spellEnd"/>
      <w:r w:rsidRPr="00C173DE">
        <w:rPr>
          <w:rFonts w:ascii="Segoe UI" w:hAnsi="Segoe UI" w:cs="Segoe UI"/>
          <w:b w:val="0"/>
        </w:rPr>
        <w:t xml:space="preserve"> était déjà fourni.</w:t>
      </w:r>
    </w:p>
    <w:p w:rsidR="00363532" w:rsidRDefault="002F2C92" w:rsidP="00773B66">
      <w:pPr>
        <w:rPr>
          <w:rFonts w:ascii="Segoe UI" w:hAnsi="Segoe UI" w:cs="Segoe UI"/>
          <w:b w:val="0"/>
        </w:rPr>
      </w:pPr>
      <w:r w:rsidRPr="002F2C92">
        <w:rPr>
          <w:rFonts w:ascii="Segoe UI" w:hAnsi="Segoe UI" w:cs="Segoe UI"/>
          <w:b w:val="0"/>
        </w:rPr>
        <w:t>Il récupère le temps regroupe en un fichier le temps écoulé depuis le début de l’exécution du programme avec le pouls calculé, en lisant sur la liaison série.</w:t>
      </w:r>
    </w:p>
    <w:p w:rsidR="00D936B9" w:rsidRDefault="00D936B9" w:rsidP="00773B66">
      <w:pPr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</w:rPr>
        <w:t xml:space="preserve">La carte Arduino doit donc renvoyer d’abord le temps (avec la fonction </w:t>
      </w:r>
      <w:proofErr w:type="spellStart"/>
      <w:r w:rsidRPr="00D936B9">
        <w:rPr>
          <w:rFonts w:ascii="Segoe UI" w:hAnsi="Segoe UI" w:cs="Segoe UI"/>
          <w:b w:val="0"/>
          <w:i/>
        </w:rPr>
        <w:t>millis</w:t>
      </w:r>
      <w:proofErr w:type="spellEnd"/>
      <w:r>
        <w:rPr>
          <w:rFonts w:ascii="Segoe UI" w:hAnsi="Segoe UI" w:cs="Segoe UI"/>
          <w:b w:val="0"/>
        </w:rPr>
        <w:t>), envoyer un « ; » puis envoyer le pouls calculé.</w:t>
      </w:r>
    </w:p>
    <w:p w:rsidR="00D936B9" w:rsidRDefault="000D2FED" w:rsidP="00773B66">
      <w:pPr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</w:rPr>
        <w:t>Les résultats sont enregistrés dans un fichier .CSV.</w:t>
      </w:r>
    </w:p>
    <w:p w:rsidR="000D2FED" w:rsidRDefault="000D2FED" w:rsidP="00773B66">
      <w:pPr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</w:rPr>
        <w:t>Cela présente plusieurs intérêts lorsque l’on ouvre le fichier avec un tableau (Excel</w:t>
      </w:r>
      <w:proofErr w:type="gramStart"/>
      <w:r>
        <w:rPr>
          <w:rFonts w:ascii="Segoe UI" w:hAnsi="Segoe UI" w:cs="Segoe UI"/>
          <w:b w:val="0"/>
        </w:rPr>
        <w:t>) ,</w:t>
      </w:r>
      <w:proofErr w:type="gramEnd"/>
      <w:r>
        <w:rPr>
          <w:rFonts w:ascii="Segoe UI" w:hAnsi="Segoe UI" w:cs="Segoe UI"/>
          <w:b w:val="0"/>
        </w:rPr>
        <w:t xml:space="preserve"> les données sont séparées dans des colonnes différentes, pouvant faciliter le tri (le « ; » sert de séparateur).</w:t>
      </w:r>
      <w:r w:rsidR="00CC50AB">
        <w:rPr>
          <w:rFonts w:ascii="Segoe UI" w:hAnsi="Segoe UI" w:cs="Segoe UI"/>
          <w:b w:val="0"/>
        </w:rPr>
        <w:t xml:space="preserve"> On peut alors choisir de traiter ces données directement avec le tableur.</w:t>
      </w:r>
    </w:p>
    <w:p w:rsidR="000D2FED" w:rsidRPr="000D2FED" w:rsidRDefault="000D2FED" w:rsidP="00773B66">
      <w:pPr>
        <w:rPr>
          <w:rFonts w:ascii="Segoe UI" w:hAnsi="Segoe UI" w:cs="Segoe UI"/>
          <w:u w:val="single"/>
        </w:rPr>
      </w:pPr>
      <w:r w:rsidRPr="000D2FED">
        <w:rPr>
          <w:rFonts w:ascii="Segoe UI" w:hAnsi="Segoe UI" w:cs="Segoe UI"/>
          <w:u w:val="single"/>
        </w:rPr>
        <w:t>Capture</w:t>
      </w:r>
      <w:r w:rsidR="00CC50AB">
        <w:rPr>
          <w:rFonts w:ascii="Segoe UI" w:hAnsi="Segoe UI" w:cs="Segoe UI"/>
          <w:u w:val="single"/>
        </w:rPr>
        <w:t>s</w:t>
      </w:r>
      <w:r w:rsidRPr="000D2FED">
        <w:rPr>
          <w:rFonts w:ascii="Segoe UI" w:hAnsi="Segoe UI" w:cs="Segoe UI"/>
          <w:u w:val="single"/>
        </w:rPr>
        <w:t xml:space="preserve"> d’écran :</w:t>
      </w:r>
    </w:p>
    <w:p w:rsidR="000D2FED" w:rsidRDefault="000D2FED" w:rsidP="000D2FED">
      <w:pPr>
        <w:jc w:val="center"/>
        <w:rPr>
          <w:rFonts w:ascii="Segoe UI" w:hAnsi="Segoe UI" w:cs="Segoe UI"/>
          <w:b w:val="0"/>
        </w:rPr>
      </w:pPr>
    </w:p>
    <w:p w:rsidR="000D2FED" w:rsidRDefault="00CC50AB" w:rsidP="000D2FED">
      <w:pPr>
        <w:jc w:val="center"/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344170</wp:posOffset>
            </wp:positionH>
            <wp:positionV relativeFrom="paragraph">
              <wp:posOffset>278927</wp:posOffset>
            </wp:positionV>
            <wp:extent cx="1029472" cy="2838848"/>
            <wp:effectExtent l="0" t="0" r="0" b="0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472" cy="283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 w:val="0"/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3586819</wp:posOffset>
            </wp:positionH>
            <wp:positionV relativeFrom="paragraph">
              <wp:posOffset>236707</wp:posOffset>
            </wp:positionV>
            <wp:extent cx="1786255" cy="2860040"/>
            <wp:effectExtent l="0" t="0" r="4445" b="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D2FED" w:rsidRDefault="000D2FED" w:rsidP="000D2FED">
      <w:pPr>
        <w:jc w:val="center"/>
        <w:rPr>
          <w:rFonts w:ascii="Segoe UI" w:hAnsi="Segoe UI" w:cs="Segoe UI"/>
          <w:b w:val="0"/>
        </w:rPr>
      </w:pPr>
    </w:p>
    <w:p w:rsidR="000D2FED" w:rsidRDefault="000D2FED" w:rsidP="000D2FED">
      <w:pPr>
        <w:jc w:val="center"/>
        <w:rPr>
          <w:rFonts w:ascii="Segoe UI" w:hAnsi="Segoe UI" w:cs="Segoe UI"/>
          <w:b w:val="0"/>
        </w:rPr>
      </w:pPr>
    </w:p>
    <w:p w:rsidR="000D2FED" w:rsidRDefault="000D2FED" w:rsidP="000D2FED">
      <w:pPr>
        <w:jc w:val="center"/>
        <w:rPr>
          <w:rFonts w:ascii="Segoe UI" w:hAnsi="Segoe UI" w:cs="Segoe UI"/>
          <w:b w:val="0"/>
        </w:rPr>
      </w:pPr>
    </w:p>
    <w:p w:rsidR="00CF071E" w:rsidRDefault="00CC50AB" w:rsidP="000D2FED">
      <w:pPr>
        <w:jc w:val="center"/>
        <w:rPr>
          <w:rFonts w:ascii="Segoe UI" w:hAnsi="Segoe UI" w:cs="Segoe UI"/>
          <w:b w:val="0"/>
        </w:rPr>
      </w:pPr>
      <w:r>
        <w:rPr>
          <w:rFonts w:ascii="Segoe UI" w:hAnsi="Segoe UI" w:cs="Segoe UI"/>
          <w:b w:val="0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1461460</wp:posOffset>
                </wp:positionH>
                <wp:positionV relativeFrom="paragraph">
                  <wp:posOffset>210185</wp:posOffset>
                </wp:positionV>
                <wp:extent cx="2115037" cy="45719"/>
                <wp:effectExtent l="19050" t="57150" r="0" b="107315"/>
                <wp:wrapNone/>
                <wp:docPr id="52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5037" cy="4571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552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2" o:spid="_x0000_s1026" type="#_x0000_t32" style="position:absolute;margin-left:115.1pt;margin-top:16.55pt;width:166.55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" strokecolor="#4472c4 [3204]" strokeweight="3pt">
                <v:stroke endarrow="block" joinstyle="miter"/>
              </v:shape>
            </w:pict>
          </mc:Fallback>
        </mc:AlternateContent>
      </w:r>
    </w:p>
    <w:p w:rsidR="00CF071E" w:rsidRDefault="00CF071E" w:rsidP="000D2FED">
      <w:pPr>
        <w:jc w:val="center"/>
        <w:rPr>
          <w:rFonts w:ascii="Segoe UI" w:hAnsi="Segoe UI" w:cs="Segoe UI"/>
          <w:b w:val="0"/>
        </w:rPr>
      </w:pPr>
    </w:p>
    <w:p w:rsidR="00CC50AB" w:rsidRDefault="00CC50AB" w:rsidP="000D2FED">
      <w:pPr>
        <w:jc w:val="center"/>
        <w:rPr>
          <w:rFonts w:ascii="Segoe UI" w:hAnsi="Segoe UI" w:cs="Segoe UI"/>
          <w:b w:val="0"/>
        </w:rPr>
      </w:pPr>
    </w:p>
    <w:p w:rsidR="00CC50AB" w:rsidRDefault="00CC50AB" w:rsidP="000D2FED">
      <w:pPr>
        <w:jc w:val="center"/>
        <w:rPr>
          <w:rFonts w:ascii="Segoe UI" w:hAnsi="Segoe UI" w:cs="Segoe UI"/>
          <w:b w:val="0"/>
        </w:rPr>
      </w:pPr>
    </w:p>
    <w:p w:rsidR="00CC50AB" w:rsidRDefault="00CC50AB" w:rsidP="000D2FED">
      <w:pPr>
        <w:jc w:val="center"/>
        <w:rPr>
          <w:rFonts w:ascii="Segoe UI" w:hAnsi="Segoe UI" w:cs="Segoe UI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6A165D2" wp14:editId="68CC05E6">
                <wp:simplePos x="0" y="0"/>
                <wp:positionH relativeFrom="column">
                  <wp:posOffset>3449955</wp:posOffset>
                </wp:positionH>
                <wp:positionV relativeFrom="paragraph">
                  <wp:posOffset>281778</wp:posOffset>
                </wp:positionV>
                <wp:extent cx="2168525" cy="635"/>
                <wp:effectExtent l="0" t="0" r="3175" b="8255"/>
                <wp:wrapSquare wrapText="bothSides"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8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C50AB" w:rsidRPr="00CC50AB" w:rsidRDefault="00CC50AB" w:rsidP="00CC50AB">
                            <w:pPr>
                              <w:pStyle w:val="Lgende"/>
                              <w:jc w:val="center"/>
                              <w:rPr>
                                <w:rFonts w:ascii="Segoe UI" w:hAnsi="Segoe UI" w:cs="Segoe UI"/>
                                <w:noProof/>
                                <w:color w:val="002060"/>
                                <w:sz w:val="36"/>
                              </w:rPr>
                            </w:pPr>
                            <w:r w:rsidRPr="00CC50AB">
                              <w:rPr>
                                <w:sz w:val="22"/>
                              </w:rPr>
                              <w:t xml:space="preserve">Ouverture du fichier CSV avec un </w:t>
                            </w:r>
                            <w:r>
                              <w:rPr>
                                <w:sz w:val="22"/>
                              </w:rPr>
                              <w:t>tableur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165D2" id="Zone de texte 51" o:spid="_x0000_s1035" type="#_x0000_t202" style="position:absolute;left:0;text-align:left;margin-left:271.65pt;margin-top:22.2pt;width:170.75pt;height:.0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" stroked="f">
                <v:textbox style="mso-fit-shape-to-text:t" inset="0,0,0,0">
                  <w:txbxContent>
                    <w:p w:rsidR="00CC50AB" w:rsidRPr="00CC50AB" w:rsidRDefault="00CC50AB" w:rsidP="00CC50AB">
                      <w:pPr>
                        <w:pStyle w:val="Lgende"/>
                        <w:jc w:val="center"/>
                        <w:rPr>
                          <w:rFonts w:ascii="Segoe UI" w:hAnsi="Segoe UI" w:cs="Segoe UI"/>
                          <w:noProof/>
                          <w:color w:val="002060"/>
                          <w:sz w:val="36"/>
                        </w:rPr>
                      </w:pPr>
                      <w:r w:rsidRPr="00CC50AB">
                        <w:rPr>
                          <w:sz w:val="22"/>
                        </w:rPr>
                        <w:t xml:space="preserve">Ouverture du fichier CSV avec un </w:t>
                      </w:r>
                      <w:r>
                        <w:rPr>
                          <w:sz w:val="22"/>
                        </w:rPr>
                        <w:t>tableur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60CBE4" wp14:editId="447AC4B7">
                <wp:simplePos x="0" y="0"/>
                <wp:positionH relativeFrom="column">
                  <wp:posOffset>-516432</wp:posOffset>
                </wp:positionH>
                <wp:positionV relativeFrom="paragraph">
                  <wp:posOffset>317500</wp:posOffset>
                </wp:positionV>
                <wp:extent cx="2168525" cy="635"/>
                <wp:effectExtent l="0" t="0" r="3175" b="0"/>
                <wp:wrapSquare wrapText="bothSides"/>
                <wp:docPr id="50" name="Zone de tex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8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C50AB" w:rsidRPr="00CC50AB" w:rsidRDefault="00CC50AB" w:rsidP="00CC50AB">
                            <w:pPr>
                              <w:pStyle w:val="Lgende"/>
                              <w:jc w:val="center"/>
                              <w:rPr>
                                <w:rFonts w:ascii="Segoe UI" w:hAnsi="Segoe UI" w:cs="Segoe UI"/>
                                <w:noProof/>
                                <w:color w:val="002060"/>
                                <w:sz w:val="36"/>
                              </w:rPr>
                            </w:pPr>
                            <w:r w:rsidRPr="00CC50AB">
                              <w:rPr>
                                <w:sz w:val="22"/>
                              </w:rPr>
                              <w:t>Ouverture du fichier CSV avec un éditeur de texte basique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60CBE4" id="Zone de texte 50" o:spid="_x0000_s1036" type="#_x0000_t202" style="position:absolute;left:0;text-align:left;margin-left:-40.65pt;margin-top:25pt;width:170.75pt;height:.0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" stroked="f">
                <v:textbox style="mso-fit-shape-to-text:t" inset="0,0,0,0">
                  <w:txbxContent>
                    <w:p w:rsidR="00CC50AB" w:rsidRPr="00CC50AB" w:rsidRDefault="00CC50AB" w:rsidP="00CC50AB">
                      <w:pPr>
                        <w:pStyle w:val="Lgende"/>
                        <w:jc w:val="center"/>
                        <w:rPr>
                          <w:rFonts w:ascii="Segoe UI" w:hAnsi="Segoe UI" w:cs="Segoe UI"/>
                          <w:noProof/>
                          <w:color w:val="002060"/>
                          <w:sz w:val="36"/>
                        </w:rPr>
                      </w:pPr>
                      <w:r w:rsidRPr="00CC50AB">
                        <w:rPr>
                          <w:sz w:val="22"/>
                        </w:rPr>
                        <w:t>Ouverture du fichier CSV avec un éditeur de texte basique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C50AB" w:rsidRDefault="00CC50AB" w:rsidP="000D2FED">
      <w:pPr>
        <w:jc w:val="center"/>
        <w:rPr>
          <w:rFonts w:ascii="Segoe UI" w:hAnsi="Segoe UI" w:cs="Segoe UI"/>
          <w:b w:val="0"/>
        </w:rPr>
      </w:pPr>
    </w:p>
    <w:p w:rsidR="00CC50AB" w:rsidRDefault="00CC50AB" w:rsidP="000D2FED">
      <w:pPr>
        <w:jc w:val="center"/>
        <w:rPr>
          <w:rFonts w:ascii="Segoe UI" w:hAnsi="Segoe UI" w:cs="Segoe UI"/>
          <w:b w:val="0"/>
        </w:rPr>
      </w:pPr>
    </w:p>
    <w:p w:rsidR="00CC50AB" w:rsidRPr="002F2C92" w:rsidRDefault="00CC50AB" w:rsidP="000D2FED">
      <w:pPr>
        <w:jc w:val="center"/>
        <w:rPr>
          <w:rFonts w:ascii="Segoe UI" w:hAnsi="Segoe UI" w:cs="Segoe UI"/>
          <w:b w:val="0"/>
        </w:rPr>
      </w:pPr>
    </w:p>
    <w:p w:rsidR="00363532" w:rsidRDefault="00363532" w:rsidP="00CF071E">
      <w:pPr>
        <w:pStyle w:val="Titredepartie"/>
      </w:pPr>
      <w:r>
        <w:lastRenderedPageBreak/>
        <w:t xml:space="preserve">Module 4 – </w:t>
      </w:r>
      <w:r w:rsidR="00C173DE">
        <w:t>Lecture et trai</w:t>
      </w:r>
      <w:r w:rsidR="00D936B9">
        <w:t>t</w:t>
      </w:r>
      <w:r w:rsidR="00C173DE">
        <w:t>ement des données</w:t>
      </w:r>
    </w:p>
    <w:p w:rsidR="00CF071E" w:rsidRPr="003E74AB" w:rsidRDefault="00533769" w:rsidP="00CF071E">
      <w:pPr>
        <w:rPr>
          <w:b w:val="0"/>
        </w:rPr>
      </w:pPr>
      <w:r w:rsidRPr="003E74AB">
        <w:rPr>
          <w:b w:val="0"/>
        </w:rPr>
        <w:t>L’objectif est de lire et de traiter les données enregistrées.</w:t>
      </w:r>
    </w:p>
    <w:p w:rsidR="00533769" w:rsidRPr="003E74AB" w:rsidRDefault="00FD31BA" w:rsidP="00CF071E">
      <w:pPr>
        <w:rPr>
          <w:b w:val="0"/>
        </w:rPr>
      </w:pPr>
      <w:r w:rsidRPr="003E74AB">
        <w:rPr>
          <w:b w:val="0"/>
        </w:rPr>
        <w:t>On a alors décidé de créer une structure nommée « tableau » à deux entrées.</w:t>
      </w:r>
    </w:p>
    <w:p w:rsidR="00FD31BA" w:rsidRPr="003E74AB" w:rsidRDefault="00FD31BA" w:rsidP="00CF071E">
      <w:pPr>
        <w:rPr>
          <w:b w:val="0"/>
        </w:rPr>
      </w:pPr>
      <w:r w:rsidRPr="003E74AB">
        <w:rPr>
          <w:b w:val="0"/>
        </w:rPr>
        <w:t>Dans l’une, on entrera la valeur du temps</w:t>
      </w:r>
      <w:r w:rsidR="006920CB" w:rsidRPr="003E74AB">
        <w:rPr>
          <w:b w:val="0"/>
        </w:rPr>
        <w:t xml:space="preserve"> (en ms)</w:t>
      </w:r>
      <w:r w:rsidRPr="003E74AB">
        <w:rPr>
          <w:b w:val="0"/>
        </w:rPr>
        <w:t>, et dans l’autre la valeur du pouls associé.</w:t>
      </w:r>
    </w:p>
    <w:p w:rsidR="00FD31BA" w:rsidRPr="003E74AB" w:rsidRDefault="00FD31BA" w:rsidP="00CF071E">
      <w:pPr>
        <w:rPr>
          <w:b w:val="0"/>
        </w:rPr>
      </w:pPr>
      <w:r w:rsidRPr="003E74AB">
        <w:rPr>
          <w:b w:val="0"/>
        </w:rPr>
        <w:t xml:space="preserve">On ouvre </w:t>
      </w:r>
      <w:r w:rsidR="006920CB" w:rsidRPr="003E74AB">
        <w:rPr>
          <w:b w:val="0"/>
        </w:rPr>
        <w:t>donc le fichier Battements.csv et on le parcourt, pour rentrer les valeurs dans la structure.</w:t>
      </w:r>
    </w:p>
    <w:p w:rsidR="006920CB" w:rsidRPr="003E74AB" w:rsidRDefault="006920CB" w:rsidP="00CF071E">
      <w:pPr>
        <w:rPr>
          <w:b w:val="0"/>
        </w:rPr>
      </w:pPr>
    </w:p>
    <w:p w:rsidR="006920CB" w:rsidRPr="003E74AB" w:rsidRDefault="006920CB" w:rsidP="00CF071E">
      <w:pPr>
        <w:rPr>
          <w:b w:val="0"/>
        </w:rPr>
      </w:pPr>
      <w:r w:rsidRPr="003E74AB">
        <w:rPr>
          <w:b w:val="0"/>
        </w:rPr>
        <w:t>Une fois les données récupérées dans la structure, l’utilisateur peut alors choisir l’action suivante à effectuer : trier, ou rechercher une donnée.</w:t>
      </w:r>
    </w:p>
    <w:p w:rsidR="00CF071E" w:rsidRPr="003E74AB" w:rsidRDefault="003E74AB" w:rsidP="00CF071E">
      <w:pPr>
        <w:rPr>
          <w:b w:val="0"/>
        </w:rPr>
      </w:pPr>
      <w:r w:rsidRPr="003E74AB">
        <w:rPr>
          <w:b w:val="0"/>
        </w:rPr>
        <w:t>Il est possible d’afficher toutes les lignes dans l’ordre du fichier CSV, mais il est également possible de les trier.</w:t>
      </w:r>
    </w:p>
    <w:p w:rsidR="00363532" w:rsidRPr="003E74AB" w:rsidRDefault="003E74AB" w:rsidP="00773B66">
      <w:pPr>
        <w:rPr>
          <w:b w:val="0"/>
        </w:rPr>
      </w:pPr>
      <w:r w:rsidRPr="003E74AB">
        <w:rPr>
          <w:b w:val="0"/>
        </w:rPr>
        <w:t>Pour le tri, on utilise un tri à bulles (qui ne sera pas efficace pour un nombre plus important de données) pour les tests.</w:t>
      </w:r>
    </w:p>
    <w:p w:rsidR="00CF071E" w:rsidRPr="003E74AB" w:rsidRDefault="003E74AB" w:rsidP="00773B66">
      <w:pPr>
        <w:rPr>
          <w:b w:val="0"/>
        </w:rPr>
      </w:pPr>
      <w:r w:rsidRPr="003E74AB">
        <w:rPr>
          <w:b w:val="0"/>
        </w:rPr>
        <w:t>On peut alors trier selon le temps ou selon le pouls, décroissant ou non.</w:t>
      </w:r>
    </w:p>
    <w:p w:rsidR="003E74AB" w:rsidRPr="003E74AB" w:rsidRDefault="003E74AB" w:rsidP="00773B66">
      <w:pPr>
        <w:rPr>
          <w:b w:val="0"/>
        </w:rPr>
      </w:pPr>
      <w:r w:rsidRPr="003E74AB">
        <w:rPr>
          <w:b w:val="0"/>
        </w:rPr>
        <w:t>Il est possible d’effectuer une recherche (dichotomique) basée sur le temps.</w:t>
      </w:r>
    </w:p>
    <w:p w:rsidR="003E74AB" w:rsidRPr="003E74AB" w:rsidRDefault="003E74AB" w:rsidP="00773B66">
      <w:pPr>
        <w:rPr>
          <w:b w:val="0"/>
        </w:rPr>
      </w:pPr>
      <w:r w:rsidRPr="003E74AB">
        <w:rPr>
          <w:b w:val="0"/>
        </w:rPr>
        <w:t>On peut afficher le pouls moyen, le pouls minimum et le pouls maximum, ou le nombre de lignes dans le fichier.</w:t>
      </w:r>
    </w:p>
    <w:p w:rsidR="003E74AB" w:rsidRPr="003E74AB" w:rsidRDefault="003E74AB" w:rsidP="00773B66">
      <w:pPr>
        <w:rPr>
          <w:b w:val="0"/>
        </w:rPr>
      </w:pPr>
    </w:p>
    <w:p w:rsidR="003E74AB" w:rsidRPr="003E74AB" w:rsidRDefault="003E74AB" w:rsidP="00773B66">
      <w:pPr>
        <w:rPr>
          <w:b w:val="0"/>
        </w:rPr>
      </w:pPr>
      <w:r w:rsidRPr="003E74AB">
        <w:rPr>
          <w:b w:val="0"/>
        </w:rPr>
        <w:t>Une synthèse est disponible ci-après.</w:t>
      </w:r>
    </w:p>
    <w:p w:rsidR="003E74AB" w:rsidRDefault="003E74AB" w:rsidP="00773B66"/>
    <w:p w:rsidR="003E74AB" w:rsidRDefault="003E74AB" w:rsidP="00773B66"/>
    <w:p w:rsidR="003E74AB" w:rsidRDefault="003E74AB" w:rsidP="00773B66"/>
    <w:p w:rsidR="003E74AB" w:rsidRDefault="003E74AB" w:rsidP="00773B66"/>
    <w:p w:rsidR="003E74AB" w:rsidRDefault="003E74AB" w:rsidP="00773B66"/>
    <w:p w:rsidR="003E74AB" w:rsidRDefault="003E74AB" w:rsidP="00773B66"/>
    <w:p w:rsidR="00CF071E" w:rsidRDefault="00CF071E" w:rsidP="00773B66"/>
    <w:p w:rsidR="00C86CC8" w:rsidRPr="00773B66" w:rsidRDefault="00C86CC8" w:rsidP="00773B66"/>
    <w:p w:rsidR="00CF071E" w:rsidRDefault="00C86CC8" w:rsidP="00C86CC8">
      <w:pPr>
        <w:autoSpaceDE w:val="0"/>
        <w:autoSpaceDN w:val="0"/>
        <w:adjustRightInd w:val="0"/>
        <w:spacing w:after="0" w:line="288" w:lineRule="auto"/>
        <w:jc w:val="center"/>
        <w:rPr>
          <w:rFonts w:ascii="Franklin Gothic Book" w:eastAsiaTheme="minorHAnsi" w:hAnsi="Franklin Gothic Book" w:cs="Franklin Gothic Book"/>
          <w:bCs/>
          <w:color w:val="C00000"/>
          <w:sz w:val="48"/>
          <w:szCs w:val="48"/>
          <w:u w:val="single"/>
        </w:rPr>
      </w:pPr>
      <w:r>
        <w:rPr>
          <w:rFonts w:ascii="Franklin Gothic Book" w:eastAsiaTheme="minorHAnsi" w:hAnsi="Franklin Gothic Book" w:cs="Franklin Gothic Book"/>
          <w:bCs/>
          <w:color w:val="C00000"/>
          <w:sz w:val="48"/>
          <w:szCs w:val="48"/>
          <w:u w:val="single"/>
        </w:rPr>
        <w:lastRenderedPageBreak/>
        <w:t>Fiche synthétique</w:t>
      </w:r>
    </w:p>
    <w:p w:rsidR="00C86CC8" w:rsidRPr="00C86CC8" w:rsidRDefault="00C86CC8" w:rsidP="00C86CC8">
      <w:pPr>
        <w:autoSpaceDE w:val="0"/>
        <w:autoSpaceDN w:val="0"/>
        <w:adjustRightInd w:val="0"/>
        <w:spacing w:after="0" w:line="288" w:lineRule="auto"/>
        <w:jc w:val="center"/>
        <w:rPr>
          <w:rFonts w:ascii="Franklin Gothic Book" w:eastAsiaTheme="minorHAnsi" w:hAnsi="Franklin Gothic Book" w:cs="Franklin Gothic Book"/>
          <w:bCs/>
          <w:color w:val="C00000"/>
          <w:sz w:val="44"/>
          <w:szCs w:val="48"/>
          <w:u w:val="single"/>
        </w:rPr>
      </w:pPr>
      <w:r w:rsidRPr="00C86CC8">
        <w:rPr>
          <w:rFonts w:ascii="Franklin Gothic Book" w:eastAsiaTheme="minorHAnsi" w:hAnsi="Franklin Gothic Book" w:cs="Franklin Gothic Book"/>
          <w:bCs/>
          <w:color w:val="C00000"/>
          <w:sz w:val="44"/>
          <w:szCs w:val="48"/>
          <w:u w:val="single"/>
        </w:rPr>
        <w:t>Module 4 – Lecture et traitement des données</w:t>
      </w:r>
    </w:p>
    <w:p w:rsidR="00C86CC8" w:rsidRPr="00C86CC8" w:rsidRDefault="00C86CC8" w:rsidP="00C86CC8">
      <w:pPr>
        <w:rPr>
          <w:sz w:val="24"/>
        </w:rPr>
      </w:pPr>
      <w:r w:rsidRPr="00CF071E">
        <w:rPr>
          <w:noProof/>
        </w:rPr>
        <w:drawing>
          <wp:inline distT="0" distB="0" distL="0" distR="0" wp14:anchorId="374F989B" wp14:editId="039E3BAB">
            <wp:extent cx="5939790" cy="4121652"/>
            <wp:effectExtent l="0" t="0" r="381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6CC8">
        <w:rPr>
          <w:rFonts w:ascii="Segoe UI Semibold" w:eastAsiaTheme="minorHAnsi" w:hAnsi="Segoe UI Semibold" w:cs="Segoe UI Semibold"/>
          <w:bCs/>
          <w:i/>
          <w:iCs/>
          <w:color w:val="0070C0"/>
          <w:sz w:val="32"/>
          <w:szCs w:val="36"/>
          <w:u w:val="single"/>
        </w:rPr>
        <w:t>Explications</w:t>
      </w:r>
      <w:r w:rsidRPr="00C86CC8">
        <w:rPr>
          <w:sz w:val="24"/>
        </w:rPr>
        <w:t> :</w:t>
      </w:r>
    </w:p>
    <w:p w:rsidR="00C86CC8" w:rsidRPr="00FD31BA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2"/>
          <w:szCs w:val="24"/>
        </w:rPr>
      </w:pP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1 – On rentre dans la fonction principale. Elle appelle le menu dans un premier temps.</w:t>
      </w:r>
    </w:p>
    <w:p w:rsidR="00C86CC8" w:rsidRPr="00FD31BA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2"/>
          <w:szCs w:val="24"/>
        </w:rPr>
      </w:pP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 xml:space="preserve">2 – </w:t>
      </w: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 xml:space="preserve">La fonction </w:t>
      </w:r>
      <w:proofErr w:type="spellStart"/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RemplirTableau</w:t>
      </w:r>
      <w:proofErr w:type="spellEnd"/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 xml:space="preserve"> contenue dans </w:t>
      </w:r>
      <w:proofErr w:type="spellStart"/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donnee.c</w:t>
      </w:r>
      <w:proofErr w:type="spellEnd"/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 xml:space="preserve"> est exécutée dans un premier temps.</w:t>
      </w:r>
    </w:p>
    <w:p w:rsidR="00C86CC8" w:rsidRPr="00FD31BA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2"/>
          <w:szCs w:val="24"/>
        </w:rPr>
      </w:pP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 xml:space="preserve">3 </w:t>
      </w: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–</w:t>
      </w: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 xml:space="preserve"> La fonction accède au fichier Battements.csv</w:t>
      </w:r>
    </w:p>
    <w:p w:rsidR="00C86CC8" w:rsidRPr="00FD31BA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2"/>
          <w:szCs w:val="24"/>
        </w:rPr>
      </w:pP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 xml:space="preserve">4 – Le contenu du fichier CSV est placé dans une structure </w:t>
      </w: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avec un tableau à 2 colonnes</w:t>
      </w: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 :</w:t>
      </w:r>
    </w:p>
    <w:p w:rsidR="00C86CC8" w:rsidRPr="00FD31BA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2"/>
          <w:szCs w:val="24"/>
        </w:rPr>
      </w:pP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 xml:space="preserve">5 - . . . </w:t>
      </w: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une pour le temps (avant le </w:t>
      </w:r>
      <w:proofErr w:type="gramStart"/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; )</w:t>
      </w:r>
      <w:proofErr w:type="gramEnd"/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 xml:space="preserve"> </w:t>
      </w: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. . .</w:t>
      </w:r>
    </w:p>
    <w:p w:rsidR="00C86CC8" w:rsidRPr="00FD31BA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2"/>
          <w:szCs w:val="24"/>
        </w:rPr>
      </w:pP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 xml:space="preserve">6 - </w:t>
      </w: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et l’autre pour le pouls (après </w:t>
      </w:r>
      <w:proofErr w:type="gramStart"/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; )</w:t>
      </w:r>
      <w:proofErr w:type="gramEnd"/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.</w:t>
      </w:r>
    </w:p>
    <w:p w:rsidR="00C86CC8" w:rsidRPr="00FD31BA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2"/>
          <w:szCs w:val="24"/>
        </w:rPr>
      </w:pP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7 – On rentre ensuite dans le menu (</w:t>
      </w:r>
      <w:proofErr w:type="spellStart"/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main.c</w:t>
      </w:r>
      <w:proofErr w:type="spellEnd"/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) où l’utilisateur choisit quel tri/recherche il va effectuer sur les données</w:t>
      </w:r>
    </w:p>
    <w:p w:rsidR="00C86CC8" w:rsidRPr="00FD31BA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2"/>
          <w:szCs w:val="24"/>
        </w:rPr>
      </w:pP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 xml:space="preserve">8 – On rentre dans la fonction correspondant au choix de l’utilisateur, contenue dans </w:t>
      </w:r>
      <w:proofErr w:type="spellStart"/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actions.c</w:t>
      </w:r>
      <w:proofErr w:type="spellEnd"/>
    </w:p>
    <w:p w:rsidR="00C86CC8" w:rsidRPr="00FD31BA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2"/>
          <w:szCs w:val="24"/>
        </w:rPr>
      </w:pP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9 – La fonction choisie accède à la structure et effectue les opérations demandées.</w:t>
      </w:r>
    </w:p>
    <w:p w:rsidR="00C86CC8" w:rsidRPr="00FD31BA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2"/>
          <w:szCs w:val="24"/>
        </w:rPr>
      </w:pP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10 – On retourne au menu une fois l’opération terminée. L’utilisateur peut choisir d’effectuer d’autres actions s’il le désire.</w:t>
      </w:r>
    </w:p>
    <w:p w:rsidR="00C86CC8" w:rsidRPr="00FD31BA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 w:val="0"/>
          <w:bCs/>
          <w:sz w:val="22"/>
          <w:szCs w:val="24"/>
        </w:rPr>
      </w:pPr>
      <w:r w:rsidRPr="00FD31BA">
        <w:rPr>
          <w:rFonts w:ascii="Segoe UI" w:eastAsiaTheme="minorHAnsi" w:hAnsi="Segoe UI" w:cs="Segoe UI"/>
          <w:b w:val="0"/>
          <w:bCs/>
          <w:sz w:val="22"/>
          <w:szCs w:val="24"/>
        </w:rPr>
        <w:t>11 – A la demande de l’utilisateur, on quitte le programme.</w:t>
      </w:r>
    </w:p>
    <w:p w:rsidR="00C86CC8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Cs/>
          <w:sz w:val="22"/>
          <w:szCs w:val="24"/>
        </w:rPr>
      </w:pPr>
    </w:p>
    <w:p w:rsidR="00C86CC8" w:rsidRPr="00C86CC8" w:rsidRDefault="00C86CC8" w:rsidP="00C86CC8">
      <w:pPr>
        <w:autoSpaceDE w:val="0"/>
        <w:autoSpaceDN w:val="0"/>
        <w:adjustRightInd w:val="0"/>
        <w:spacing w:after="0" w:line="288" w:lineRule="auto"/>
        <w:rPr>
          <w:rFonts w:ascii="Segoe UI" w:eastAsiaTheme="minorHAnsi" w:hAnsi="Segoe UI" w:cs="Segoe UI"/>
          <w:bCs/>
          <w:sz w:val="22"/>
          <w:szCs w:val="24"/>
        </w:rPr>
      </w:pPr>
    </w:p>
    <w:sectPr w:rsidR="00C86CC8" w:rsidRPr="00C86CC8" w:rsidSect="00BD3F35">
      <w:headerReference w:type="default" r:id="rId42"/>
      <w:footerReference w:type="default" r:id="rId43"/>
      <w:headerReference w:type="first" r:id="rId44"/>
      <w:footerReference w:type="first" r:id="rId45"/>
      <w:pgSz w:w="11906" w:h="16838"/>
      <w:pgMar w:top="187" w:right="567" w:bottom="720" w:left="1985" w:header="709" w:footer="709" w:gutter="0"/>
      <w:cols w:space="708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136E" w:rsidRDefault="008D136E" w:rsidP="00AF593A">
      <w:pPr>
        <w:spacing w:after="0" w:line="240" w:lineRule="auto"/>
      </w:pPr>
      <w:r>
        <w:separator/>
      </w:r>
    </w:p>
  </w:endnote>
  <w:endnote w:type="continuationSeparator" w:id="0">
    <w:p w:rsidR="008D136E" w:rsidRDefault="008D136E" w:rsidP="00AF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-BoldMT">
    <w:altName w:val="Arial"/>
    <w:panose1 w:val="00000000000000000000"/>
    <w:charset w:val="00"/>
    <w:family w:val="roman"/>
    <w:notTrueType/>
    <w:pitch w:val="default"/>
  </w:font>
  <w:font w:name="ArialMT">
    <w:altName w:val="Arial"/>
    <w:panose1 w:val="00000000000000000000"/>
    <w:charset w:val="00"/>
    <w:family w:val="roman"/>
    <w:notTrueType/>
    <w:pitch w:val="default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2121740"/>
      <w:docPartObj>
        <w:docPartGallery w:val="Page Numbers (Bottom of Page)"/>
        <w:docPartUnique/>
      </w:docPartObj>
    </w:sdtPr>
    <w:sdtEndPr/>
    <w:sdtContent>
      <w:p w:rsidR="00383055" w:rsidRPr="00383055" w:rsidRDefault="00A0308E" w:rsidP="00383055">
        <w:pPr>
          <w:pStyle w:val="Pieddepage"/>
        </w:pPr>
        <w:r>
          <w:rPr>
            <w:noProof/>
          </w:rPr>
          <w:drawing>
            <wp:anchor distT="0" distB="0" distL="114300" distR="114300" simplePos="0" relativeHeight="251678720" behindDoc="0" locked="1" layoutInCell="1" allowOverlap="0" wp14:anchorId="44BB9640" wp14:editId="6B7FE233">
              <wp:simplePos x="0" y="0"/>
              <wp:positionH relativeFrom="column">
                <wp:posOffset>4320540</wp:posOffset>
              </wp:positionH>
              <wp:positionV relativeFrom="page">
                <wp:posOffset>9609455</wp:posOffset>
              </wp:positionV>
              <wp:extent cx="1839600" cy="968400"/>
              <wp:effectExtent l="0" t="0" r="8255" b="3175"/>
              <wp:wrapSquare wrapText="bothSides"/>
              <wp:docPr id="49" name="Image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39600" cy="968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8C6E09">
          <w:rPr>
            <w:noProof/>
          </w:rPr>
          <mc:AlternateContent>
            <mc:Choice Requires="wps">
              <w:drawing>
                <wp:anchor distT="45720" distB="45720" distL="114300" distR="114300" simplePos="0" relativeHeight="251673600" behindDoc="0" locked="1" layoutInCell="1" allowOverlap="0" wp14:anchorId="6888305C" wp14:editId="4BB43AF9">
                  <wp:simplePos x="0" y="0"/>
                  <wp:positionH relativeFrom="column">
                    <wp:posOffset>-278765</wp:posOffset>
                  </wp:positionH>
                  <wp:positionV relativeFrom="page">
                    <wp:posOffset>9577070</wp:posOffset>
                  </wp:positionV>
                  <wp:extent cx="4506595" cy="1011555"/>
                  <wp:effectExtent l="0" t="0" r="0" b="0"/>
                  <wp:wrapSquare wrapText="bothSides"/>
                  <wp:docPr id="6" name="Zone de text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506595" cy="1011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6E09" w:rsidRPr="00383055" w:rsidRDefault="00BE2138" w:rsidP="008C6E09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Projet</w:t>
                              </w:r>
                            </w:p>
                            <w:p w:rsidR="008C6E09" w:rsidRPr="00383055" w:rsidRDefault="00BE2138" w:rsidP="008C6E09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Fondamentaux Scientifiques</w:t>
                              </w:r>
                            </w:p>
                            <w:p w:rsidR="008C6E09" w:rsidRPr="00383055" w:rsidRDefault="00BE2138" w:rsidP="008C6E09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Cardiofréquencemètre</w:t>
                              </w:r>
                            </w:p>
                            <w:p w:rsidR="008C6E09" w:rsidRDefault="008C6E09" w:rsidP="008C6E09"/>
                            <w:p w:rsidR="008C6E09" w:rsidRDefault="008C6E09" w:rsidP="008C6E0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6888305C" id="_x0000_t202" coordsize="21600,21600" o:spt="202" path="m,l,21600r21600,l21600,xe">
                  <v:stroke joinstyle="miter"/>
                  <v:path gradientshapeok="t" o:connecttype="rect"/>
                </v:shapetype>
                <v:shape id="_x0000_s1037" type="#_x0000_t202" style="position:absolute;margin-left:-21.95pt;margin-top:754.1pt;width:354.85pt;height:79.6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" o:allowoverlap="f" filled="f" stroked="f">
                  <v:textbox>
                    <w:txbxContent>
                      <w:p w:rsidR="008C6E09" w:rsidRPr="00383055" w:rsidRDefault="00BE2138" w:rsidP="008C6E09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Projet</w:t>
                        </w:r>
                      </w:p>
                      <w:p w:rsidR="008C6E09" w:rsidRPr="00383055" w:rsidRDefault="00BE2138" w:rsidP="008C6E09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Fondamentaux Scientifiques</w:t>
                        </w:r>
                      </w:p>
                      <w:p w:rsidR="008C6E09" w:rsidRPr="00383055" w:rsidRDefault="00BE2138" w:rsidP="008C6E09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Cardiofréquencemètre</w:t>
                        </w:r>
                      </w:p>
                      <w:p w:rsidR="008C6E09" w:rsidRDefault="008C6E09" w:rsidP="008C6E09"/>
                      <w:p w:rsidR="008C6E09" w:rsidRDefault="008C6E09" w:rsidP="008C6E09"/>
                    </w:txbxContent>
                  </v:textbox>
                  <w10:wrap type="square" anchory="page"/>
                  <w10:anchorlock/>
                </v:shape>
              </w:pict>
            </mc:Fallback>
          </mc:AlternateContent>
        </w:r>
        <w:r w:rsidR="008C6E09">
          <w:rPr>
            <w:noProof/>
          </w:rPr>
          <mc:AlternateContent>
            <mc:Choice Requires="wpg"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margin">
                    <wp:posOffset>-1069340</wp:posOffset>
                  </wp:positionH>
                  <wp:positionV relativeFrom="page">
                    <wp:posOffset>9781540</wp:posOffset>
                  </wp:positionV>
                  <wp:extent cx="575945" cy="887095"/>
                  <wp:effectExtent l="0" t="0" r="14605" b="8255"/>
                  <wp:wrapSquare wrapText="bothSides"/>
                  <wp:docPr id="11" name="Groupe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75945" cy="887095"/>
                            <a:chOff x="1659" y="14431"/>
                            <a:chExt cx="907" cy="1397"/>
                          </a:xfrm>
                        </wpg:grpSpPr>
                        <wps:wsp>
                          <wps:cNvPr id="12" name="AutoShape 77"/>
                          <wps:cNvCnPr>
                            <a:cxnSpLocks noChangeShapeType="1"/>
                            <a:endCxn id="13" idx="2"/>
                          </wps:cNvCnPr>
                          <wps:spPr bwMode="auto">
                            <a:xfrm flipV="1">
                              <a:off x="2111" y="15338"/>
                              <a:ext cx="2" cy="490"/>
                            </a:xfrm>
                            <a:prstGeom prst="straightConnector1">
                              <a:avLst/>
                            </a:prstGeom>
                            <a:noFill/>
                            <a:ln w="19050">
                              <a:solidFill>
                                <a:schemeClr val="bg1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659" y="14431"/>
                              <a:ext cx="907" cy="907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383055" w:rsidRPr="008C6E09" w:rsidRDefault="00383055">
                                <w:pPr>
                                  <w:pStyle w:val="Pieddepage"/>
                                  <w:jc w:val="center"/>
                                  <w:rPr>
                                    <w:color w:val="FFFFFF" w:themeColor="background1"/>
                                    <w:sz w:val="22"/>
                                  </w:rPr>
                                </w:pPr>
                                <w:r w:rsidRPr="008C6E09">
                                  <w:rPr>
                                    <w:color w:val="FFFFFF" w:themeColor="background1"/>
                                    <w:sz w:val="22"/>
                                  </w:rPr>
                                  <w:fldChar w:fldCharType="begin"/>
                                </w:r>
                                <w:r w:rsidRPr="008C6E09">
                                  <w:rPr>
                                    <w:color w:val="FFFFFF" w:themeColor="background1"/>
                                    <w:sz w:val="22"/>
                                  </w:rPr>
                                  <w:instrText>PAGE    \* MERGEFORMAT</w:instrText>
                                </w:r>
                                <w:r w:rsidRPr="008C6E09">
                                  <w:rPr>
                                    <w:color w:val="FFFFFF" w:themeColor="background1"/>
                                    <w:sz w:val="22"/>
                                  </w:rPr>
                                  <w:fldChar w:fldCharType="separate"/>
                                </w:r>
                                <w:r w:rsidR="00802057">
                                  <w:rPr>
                                    <w:noProof/>
                                    <w:color w:val="FFFFFF" w:themeColor="background1"/>
                                    <w:sz w:val="22"/>
                                  </w:rPr>
                                  <w:t>22</w:t>
                                </w:r>
                                <w:r w:rsidRPr="008C6E09">
                                  <w:rPr>
                                    <w:color w:val="FFFFFF" w:themeColor="background1"/>
                                    <w:sz w:val="22"/>
                                  </w:rPr>
                                  <w:fldChar w:fldCharType="end"/>
                                </w:r>
                                <w:r w:rsidR="008C6E09" w:rsidRPr="008C6E09">
                                  <w:rPr>
                                    <w:color w:val="FFFFFF" w:themeColor="background1"/>
                                    <w:sz w:val="22"/>
                                  </w:rPr>
                                  <w:t>/</w:t>
                                </w:r>
                                <w:r w:rsidR="008C6E09" w:rsidRPr="008C6E09">
                                  <w:rPr>
                                    <w:color w:val="FFFFFF" w:themeColor="background1"/>
                                    <w:sz w:val="22"/>
                                  </w:rPr>
                                  <w:fldChar w:fldCharType="begin"/>
                                </w:r>
                                <w:r w:rsidR="008C6E09" w:rsidRPr="008C6E09">
                                  <w:rPr>
                                    <w:color w:val="FFFFFF" w:themeColor="background1"/>
                                    <w:sz w:val="22"/>
                                  </w:rPr>
                                  <w:instrText xml:space="preserve"> NUMPAGES   \* MERGEFORMAT </w:instrText>
                                </w:r>
                                <w:r w:rsidR="008C6E09" w:rsidRPr="008C6E09">
                                  <w:rPr>
                                    <w:color w:val="FFFFFF" w:themeColor="background1"/>
                                    <w:sz w:val="22"/>
                                  </w:rPr>
                                  <w:fldChar w:fldCharType="separate"/>
                                </w:r>
                                <w:r w:rsidR="00802057">
                                  <w:rPr>
                                    <w:noProof/>
                                    <w:color w:val="FFFFFF" w:themeColor="background1"/>
                                    <w:sz w:val="22"/>
                                  </w:rPr>
                                  <w:t>22</w:t>
                                </w:r>
                                <w:r w:rsidR="008C6E09" w:rsidRPr="008C6E09">
                                  <w:rPr>
                                    <w:color w:val="FFFFFF" w:themeColor="background1"/>
                                    <w:sz w:val="2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11" o:spid="_x0000_s1038" style="position:absolute;margin-left:-84.2pt;margin-top:770.2pt;width:45.35pt;height:69.85pt;z-index:251671552;mso-position-horizontal-relative:margin;mso-position-vertical-relative:page" coordorigin="1659,14431" coordsize="907,1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9" type="#_x0000_t32" style="position:absolute;left:2111;top:15338;width:2;height:4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" strokecolor="white [3212]" strokeweight="1.5pt"/>
                  <v:rect id="Rectangle 78" o:spid="_x0000_s1040" style="position:absolute;left:1659;top:14431;width:907;height: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" filled="f" strokecolor="white [3212]" strokeweight="1.5pt">
                    <v:textbox>
                      <w:txbxContent>
                        <w:p w:rsidR="00383055" w:rsidRPr="008C6E09" w:rsidRDefault="00383055">
                          <w:pPr>
                            <w:pStyle w:val="Pieddepage"/>
                            <w:jc w:val="center"/>
                            <w:rPr>
                              <w:color w:val="FFFFFF" w:themeColor="background1"/>
                              <w:sz w:val="22"/>
                            </w:rPr>
                          </w:pPr>
                          <w:r w:rsidRPr="008C6E09">
                            <w:rPr>
                              <w:color w:val="FFFFFF" w:themeColor="background1"/>
                              <w:sz w:val="22"/>
                            </w:rPr>
                            <w:fldChar w:fldCharType="begin"/>
                          </w:r>
                          <w:r w:rsidRPr="008C6E09">
                            <w:rPr>
                              <w:color w:val="FFFFFF" w:themeColor="background1"/>
                              <w:sz w:val="22"/>
                            </w:rPr>
                            <w:instrText>PAGE    \* MERGEFORMAT</w:instrText>
                          </w:r>
                          <w:r w:rsidRPr="008C6E09">
                            <w:rPr>
                              <w:color w:val="FFFFFF" w:themeColor="background1"/>
                              <w:sz w:val="22"/>
                            </w:rPr>
                            <w:fldChar w:fldCharType="separate"/>
                          </w:r>
                          <w:r w:rsidR="00802057">
                            <w:rPr>
                              <w:noProof/>
                              <w:color w:val="FFFFFF" w:themeColor="background1"/>
                              <w:sz w:val="22"/>
                            </w:rPr>
                            <w:t>22</w:t>
                          </w:r>
                          <w:r w:rsidRPr="008C6E09">
                            <w:rPr>
                              <w:color w:val="FFFFFF" w:themeColor="background1"/>
                              <w:sz w:val="22"/>
                            </w:rPr>
                            <w:fldChar w:fldCharType="end"/>
                          </w:r>
                          <w:r w:rsidR="008C6E09" w:rsidRPr="008C6E09">
                            <w:rPr>
                              <w:color w:val="FFFFFF" w:themeColor="background1"/>
                              <w:sz w:val="22"/>
                            </w:rPr>
                            <w:t>/</w:t>
                          </w:r>
                          <w:r w:rsidR="008C6E09" w:rsidRPr="008C6E09">
                            <w:rPr>
                              <w:color w:val="FFFFFF" w:themeColor="background1"/>
                              <w:sz w:val="22"/>
                            </w:rPr>
                            <w:fldChar w:fldCharType="begin"/>
                          </w:r>
                          <w:r w:rsidR="008C6E09" w:rsidRPr="008C6E09">
                            <w:rPr>
                              <w:color w:val="FFFFFF" w:themeColor="background1"/>
                              <w:sz w:val="22"/>
                            </w:rPr>
                            <w:instrText xml:space="preserve"> NUMPAGES   \* MERGEFORMAT </w:instrText>
                          </w:r>
                          <w:r w:rsidR="008C6E09" w:rsidRPr="008C6E09">
                            <w:rPr>
                              <w:color w:val="FFFFFF" w:themeColor="background1"/>
                              <w:sz w:val="22"/>
                            </w:rPr>
                            <w:fldChar w:fldCharType="separate"/>
                          </w:r>
                          <w:r w:rsidR="00802057">
                            <w:rPr>
                              <w:noProof/>
                              <w:color w:val="FFFFFF" w:themeColor="background1"/>
                              <w:sz w:val="22"/>
                            </w:rPr>
                            <w:t>22</w:t>
                          </w:r>
                          <w:r w:rsidR="008C6E09" w:rsidRPr="008C6E09">
                            <w:rPr>
                              <w:color w:val="FFFFFF" w:themeColor="background1"/>
                              <w:sz w:val="22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type="square" anchorx="margin" anchory="page"/>
                </v:group>
              </w:pict>
            </mc:Fallback>
          </mc:AlternateContent>
        </w:r>
        <w:r w:rsidR="008C6E09">
          <w:rPr>
            <w:rFonts w:cstheme="majorHAnsi"/>
            <w:noProof/>
            <w:color w:val="C00000"/>
            <w:sz w:val="40"/>
          </w:rPr>
          <mc:AlternateContent>
            <mc:Choice Requires="wps">
              <w:drawing>
                <wp:anchor distT="0" distB="0" distL="114300" distR="114300" simplePos="0" relativeHeight="251668991" behindDoc="0" locked="1" layoutInCell="1" allowOverlap="0" wp14:anchorId="233F8D6E" wp14:editId="58216FA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7822800" cy="1206000"/>
                  <wp:effectExtent l="0" t="0" r="6985" b="0"/>
                  <wp:wrapNone/>
                  <wp:docPr id="4" name="Rectangle 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822800" cy="1206000"/>
                          </a:xfrm>
                          <a:prstGeom prst="rect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02678C80" id="Rectangle 4" o:spid="_x0000_s1026" style="position:absolute;margin-left:564.75pt;margin-top:0;width:615.95pt;height:94.95pt;z-index:251668991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" o:allowoverlap="f" fillcolor="#c00000" stroked="f" strokeweight="1pt">
                  <w10:wrap anchorx="page" anchory="page"/>
                  <w10:anchorlock/>
                </v:rect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1F2F" w:rsidRDefault="0045652E">
    <w:pPr>
      <w:pStyle w:val="Pieddepage"/>
    </w:pPr>
    <w:r>
      <w:rPr>
        <w:noProof/>
      </w:rPr>
      <mc:AlternateContent>
        <mc:Choice Requires="wps">
          <w:drawing>
            <wp:anchor distT="45720" distB="45720" distL="114300" distR="114300" simplePos="0" relativeHeight="251662336" behindDoc="0" locked="0" layoutInCell="1" allowOverlap="1">
              <wp:simplePos x="0" y="0"/>
              <wp:positionH relativeFrom="column">
                <wp:posOffset>-377190</wp:posOffset>
              </wp:positionH>
              <wp:positionV relativeFrom="paragraph">
                <wp:posOffset>46990</wp:posOffset>
              </wp:positionV>
              <wp:extent cx="4220210" cy="998855"/>
              <wp:effectExtent l="0" t="0" r="0" b="0"/>
              <wp:wrapSquare wrapText="bothSides"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20210" cy="99885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AF593A" w:rsidRPr="00E21F2F" w:rsidRDefault="00AF593A" w:rsidP="0045652E">
                          <w:pPr>
                            <w:spacing w:after="0" w:line="276" w:lineRule="auto"/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</w:pPr>
                          <w:r w:rsidRPr="00E21F2F"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  <w:t>Révision </w:t>
                          </w:r>
                          <w:r w:rsidR="0075721B"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  <w:fldChar w:fldCharType="begin"/>
                          </w:r>
                          <w:r w:rsidR="0075721B"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  <w:instrText xml:space="preserve"> REVNUM   \* MERGEFORMAT </w:instrText>
                          </w:r>
                          <w:r w:rsidR="0075721B"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  <w:fldChar w:fldCharType="separate"/>
                          </w:r>
                          <w:r w:rsidR="00413302">
                            <w:rPr>
                              <w:rFonts w:ascii="Segoe UI" w:hAnsi="Segoe UI" w:cs="Segoe UI"/>
                              <w:noProof/>
                              <w:color w:val="FFFFFF" w:themeColor="background1"/>
                              <w:sz w:val="22"/>
                            </w:rPr>
                            <w:t>22</w:t>
                          </w:r>
                          <w:r w:rsidR="0075721B"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  <w:fldChar w:fldCharType="end"/>
                          </w:r>
                        </w:p>
                        <w:p w:rsidR="00E21F2F" w:rsidRPr="00E21F2F" w:rsidRDefault="0075721B" w:rsidP="0045652E">
                          <w:pPr>
                            <w:spacing w:after="0" w:line="276" w:lineRule="auto"/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</w:pPr>
                          <w:r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  <w:instrText xml:space="preserve"> SAVEDATE  \@ "dd/MM/yyyy HH:mm:ss"  \* MERGEFORMAT </w:instrText>
                          </w:r>
                          <w:r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  <w:fldChar w:fldCharType="separate"/>
                          </w:r>
                          <w:r w:rsidR="00413302">
                            <w:rPr>
                              <w:rFonts w:ascii="Segoe UI" w:hAnsi="Segoe UI" w:cs="Segoe UI"/>
                              <w:noProof/>
                              <w:color w:val="FFFFFF" w:themeColor="background1"/>
                              <w:sz w:val="22"/>
                            </w:rPr>
                            <w:t>19/11/2017 18:18:00</w:t>
                          </w:r>
                          <w:r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  <w:fldChar w:fldCharType="end"/>
                          </w:r>
                        </w:p>
                        <w:p w:rsidR="00E21F2F" w:rsidRDefault="0045652E" w:rsidP="0045652E">
                          <w:pPr>
                            <w:spacing w:after="0" w:line="276" w:lineRule="auto"/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</w:pPr>
                          <w:r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  <w:t>Joël DIDIER</w:t>
                          </w:r>
                          <w:r w:rsidR="00E21F2F" w:rsidRPr="00E21F2F"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  <w:t xml:space="preserve"> – A1 2017/2018 – Exia CESI Orléans</w:t>
                          </w:r>
                        </w:p>
                        <w:p w:rsidR="0045652E" w:rsidRDefault="008D136E" w:rsidP="0045652E">
                          <w:pPr>
                            <w:spacing w:after="0" w:line="276" w:lineRule="auto"/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</w:pPr>
                          <w:hyperlink r:id="rId1" w:history="1">
                            <w:r w:rsidR="0045652E" w:rsidRPr="00251082">
                              <w:rPr>
                                <w:rStyle w:val="Lienhypertexte"/>
                                <w:rFonts w:ascii="Segoe UI" w:hAnsi="Segoe UI" w:cs="Segoe UI"/>
                                <w:sz w:val="22"/>
                              </w:rPr>
                              <w:t>Joel.didier@viacesi.fr</w:t>
                            </w:r>
                          </w:hyperlink>
                        </w:p>
                        <w:p w:rsidR="0045652E" w:rsidRDefault="0045652E" w:rsidP="00E21F2F">
                          <w:pPr>
                            <w:spacing w:after="0" w:line="432" w:lineRule="auto"/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</w:pPr>
                        </w:p>
                        <w:p w:rsidR="00383055" w:rsidRDefault="00383055" w:rsidP="00E21F2F">
                          <w:pPr>
                            <w:spacing w:after="0" w:line="432" w:lineRule="auto"/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</w:pPr>
                        </w:p>
                        <w:p w:rsidR="00383055" w:rsidRPr="00E21F2F" w:rsidRDefault="00383055" w:rsidP="00E21F2F">
                          <w:pPr>
                            <w:spacing w:after="0" w:line="432" w:lineRule="auto"/>
                            <w:rPr>
                              <w:rFonts w:ascii="Segoe UI" w:hAnsi="Segoe UI" w:cs="Segoe UI"/>
                              <w:color w:val="FFFFFF" w:themeColor="background1"/>
                              <w:sz w:val="22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1" type="#_x0000_t202" style="position:absolute;margin-left:-29.7pt;margin-top:3.7pt;width:332.3pt;height:78.6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" filled="f" stroked="f">
              <v:textbox>
                <w:txbxContent>
                  <w:p w:rsidR="00AF593A" w:rsidRPr="00E21F2F" w:rsidRDefault="00AF593A" w:rsidP="0045652E">
                    <w:pPr>
                      <w:spacing w:after="0" w:line="276" w:lineRule="auto"/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</w:pPr>
                    <w:r w:rsidRPr="00E21F2F"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  <w:t>Révision </w:t>
                    </w:r>
                    <w:r w:rsidR="0075721B"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  <w:fldChar w:fldCharType="begin"/>
                    </w:r>
                    <w:r w:rsidR="0075721B"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  <w:instrText xml:space="preserve"> REVNUM   \* MERGEFORMAT </w:instrText>
                    </w:r>
                    <w:r w:rsidR="0075721B"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  <w:fldChar w:fldCharType="separate"/>
                    </w:r>
                    <w:r w:rsidR="00413302">
                      <w:rPr>
                        <w:rFonts w:ascii="Segoe UI" w:hAnsi="Segoe UI" w:cs="Segoe UI"/>
                        <w:noProof/>
                        <w:color w:val="FFFFFF" w:themeColor="background1"/>
                        <w:sz w:val="22"/>
                      </w:rPr>
                      <w:t>22</w:t>
                    </w:r>
                    <w:r w:rsidR="0075721B"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  <w:fldChar w:fldCharType="end"/>
                    </w:r>
                  </w:p>
                  <w:p w:rsidR="00E21F2F" w:rsidRPr="00E21F2F" w:rsidRDefault="0075721B" w:rsidP="0045652E">
                    <w:pPr>
                      <w:spacing w:after="0" w:line="276" w:lineRule="auto"/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</w:pPr>
                    <w:r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  <w:fldChar w:fldCharType="begin"/>
                    </w:r>
                    <w:r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  <w:instrText xml:space="preserve"> SAVEDATE  \@ "dd/MM/yyyy HH:mm:ss"  \* MERGEFORMAT </w:instrText>
                    </w:r>
                    <w:r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  <w:fldChar w:fldCharType="separate"/>
                    </w:r>
                    <w:r w:rsidR="00413302">
                      <w:rPr>
                        <w:rFonts w:ascii="Segoe UI" w:hAnsi="Segoe UI" w:cs="Segoe UI"/>
                        <w:noProof/>
                        <w:color w:val="FFFFFF" w:themeColor="background1"/>
                        <w:sz w:val="22"/>
                      </w:rPr>
                      <w:t>19/11/2017 18:18:00</w:t>
                    </w:r>
                    <w:r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  <w:fldChar w:fldCharType="end"/>
                    </w:r>
                  </w:p>
                  <w:p w:rsidR="00E21F2F" w:rsidRDefault="0045652E" w:rsidP="0045652E">
                    <w:pPr>
                      <w:spacing w:after="0" w:line="276" w:lineRule="auto"/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</w:pPr>
                    <w:r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  <w:t>Joël DIDIER</w:t>
                    </w:r>
                    <w:r w:rsidR="00E21F2F" w:rsidRPr="00E21F2F"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  <w:t xml:space="preserve"> – A1 2017/2018 – Exia CESI Orléans</w:t>
                    </w:r>
                  </w:p>
                  <w:p w:rsidR="0045652E" w:rsidRDefault="008D136E" w:rsidP="0045652E">
                    <w:pPr>
                      <w:spacing w:after="0" w:line="276" w:lineRule="auto"/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</w:pPr>
                    <w:hyperlink r:id="rId2" w:history="1">
                      <w:r w:rsidR="0045652E" w:rsidRPr="00251082">
                        <w:rPr>
                          <w:rStyle w:val="Lienhypertexte"/>
                          <w:rFonts w:ascii="Segoe UI" w:hAnsi="Segoe UI" w:cs="Segoe UI"/>
                          <w:sz w:val="22"/>
                        </w:rPr>
                        <w:t>Joel.didier@viacesi.fr</w:t>
                      </w:r>
                    </w:hyperlink>
                  </w:p>
                  <w:p w:rsidR="0045652E" w:rsidRDefault="0045652E" w:rsidP="00E21F2F">
                    <w:pPr>
                      <w:spacing w:after="0" w:line="432" w:lineRule="auto"/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</w:pPr>
                  </w:p>
                  <w:p w:rsidR="00383055" w:rsidRDefault="00383055" w:rsidP="00E21F2F">
                    <w:pPr>
                      <w:spacing w:after="0" w:line="432" w:lineRule="auto"/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</w:pPr>
                  </w:p>
                  <w:p w:rsidR="00383055" w:rsidRPr="00E21F2F" w:rsidRDefault="00383055" w:rsidP="00E21F2F">
                    <w:pPr>
                      <w:spacing w:after="0" w:line="432" w:lineRule="auto"/>
                      <w:rPr>
                        <w:rFonts w:ascii="Segoe UI" w:hAnsi="Segoe UI" w:cs="Segoe UI"/>
                        <w:color w:val="FFFFFF" w:themeColor="background1"/>
                        <w:sz w:val="22"/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 w:rsidR="00A0308E">
      <w:rPr>
        <w:noProof/>
      </w:rPr>
      <w:drawing>
        <wp:anchor distT="0" distB="0" distL="114300" distR="114300" simplePos="0" relativeHeight="251676672" behindDoc="0" locked="1" layoutInCell="1" allowOverlap="0">
          <wp:simplePos x="0" y="0"/>
          <wp:positionH relativeFrom="column">
            <wp:posOffset>4320540</wp:posOffset>
          </wp:positionH>
          <wp:positionV relativeFrom="page">
            <wp:posOffset>9609455</wp:posOffset>
          </wp:positionV>
          <wp:extent cx="1839600" cy="968400"/>
          <wp:effectExtent l="0" t="0" r="8255" b="3175"/>
          <wp:wrapSquare wrapText="bothSides"/>
          <wp:docPr id="18" name="Imag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39600" cy="968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E21F2F" w:rsidRDefault="00E21F2F">
    <w:pPr>
      <w:pStyle w:val="Pieddepage"/>
    </w:pPr>
  </w:p>
  <w:p w:rsidR="00AF593A" w:rsidRDefault="00AF593A">
    <w:pPr>
      <w:pStyle w:val="Pieddepage"/>
    </w:pPr>
    <w:r>
      <w:rPr>
        <w:rFonts w:cstheme="majorHAnsi"/>
        <w:noProof/>
        <w:color w:val="C00000"/>
        <w:sz w:val="40"/>
      </w:rPr>
      <mc:AlternateContent>
        <mc:Choice Requires="wps">
          <w:drawing>
            <wp:anchor distT="0" distB="0" distL="114300" distR="114300" simplePos="0" relativeHeight="251660288" behindDoc="0" locked="1" layoutInCell="1" allowOverlap="0" wp14:anchorId="1ACF2B00" wp14:editId="18B16F40">
              <wp:simplePos x="0" y="0"/>
              <wp:positionH relativeFrom="page">
                <wp:align>left</wp:align>
              </wp:positionH>
              <wp:positionV relativeFrom="page">
                <wp:posOffset>9494520</wp:posOffset>
              </wp:positionV>
              <wp:extent cx="7822565" cy="1207135"/>
              <wp:effectExtent l="0" t="0" r="6985" b="0"/>
              <wp:wrapNone/>
              <wp:docPr id="7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22565" cy="1207135"/>
                      </a:xfrm>
                      <a:prstGeom prst="rect">
                        <a:avLst/>
                      </a:prstGeom>
                      <a:solidFill>
                        <a:srgbClr val="C00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383055" w:rsidRDefault="00383055" w:rsidP="00383055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ACF2B00" id="Rectangle 7" o:spid="_x0000_s1042" style="position:absolute;margin-left:0;margin-top:747.6pt;width:615.95pt;height:95.05pt;z-index:2516602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" o:allowoverlap="f" fillcolor="#c00000" stroked="f" strokeweight="1pt">
              <v:textbox>
                <w:txbxContent>
                  <w:p w:rsidR="00383055" w:rsidRDefault="00383055" w:rsidP="00383055">
                    <w:pPr>
                      <w:jc w:val="center"/>
                    </w:pPr>
                  </w:p>
                </w:txbxContent>
              </v:textbox>
              <w10:wrap anchorx="page" anchory="page"/>
              <w10:anchorlock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136E" w:rsidRDefault="008D136E" w:rsidP="00AF593A">
      <w:pPr>
        <w:spacing w:after="0" w:line="240" w:lineRule="auto"/>
      </w:pPr>
      <w:r>
        <w:separator/>
      </w:r>
    </w:p>
  </w:footnote>
  <w:footnote w:type="continuationSeparator" w:id="0">
    <w:p w:rsidR="008D136E" w:rsidRDefault="008D136E" w:rsidP="00AF59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3B66" w:rsidRDefault="00BD3F35">
    <w:pPr>
      <w:pStyle w:val="En-tte"/>
    </w:pPr>
    <w:r w:rsidRPr="00FF1EC1">
      <w:rPr>
        <w:b w:val="0"/>
        <w:noProof/>
        <w:color w:val="C00000"/>
        <w:sz w:val="40"/>
      </w:rPr>
      <w:drawing>
        <wp:anchor distT="0" distB="0" distL="114300" distR="114300" simplePos="0" relativeHeight="251666432" behindDoc="0" locked="1" layoutInCell="1" allowOverlap="0" wp14:anchorId="49677E50" wp14:editId="2265964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979200" cy="10688400"/>
          <wp:effectExtent l="0" t="0" r="0" b="0"/>
          <wp:wrapSquare wrapText="right"/>
          <wp:docPr id="48" name="Imag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9200" cy="10688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F593A" w:rsidRDefault="00AF593A">
    <w:pPr>
      <w:pStyle w:val="En-tte"/>
    </w:pPr>
    <w:r w:rsidRPr="00FF1EC1">
      <w:rPr>
        <w:b w:val="0"/>
        <w:noProof/>
        <w:color w:val="C00000"/>
        <w:sz w:val="40"/>
      </w:rPr>
      <w:drawing>
        <wp:anchor distT="0" distB="0" distL="114300" distR="114300" simplePos="0" relativeHeight="251659264" behindDoc="0" locked="1" layoutInCell="1" allowOverlap="0" wp14:anchorId="5BBC6646" wp14:editId="65AC81BD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980440" cy="10688320"/>
          <wp:effectExtent l="0" t="0" r="0" b="0"/>
          <wp:wrapSquare wrapText="right"/>
          <wp:docPr id="17" name="Imag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80440" cy="106883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CB76C0"/>
    <w:multiLevelType w:val="hybridMultilevel"/>
    <w:tmpl w:val="20E41798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BBA66C3"/>
    <w:multiLevelType w:val="hybridMultilevel"/>
    <w:tmpl w:val="4844ECFA"/>
    <w:lvl w:ilvl="0" w:tplc="D1A2B57E">
      <w:numFmt w:val="bullet"/>
      <w:pStyle w:val="Titredepartie"/>
      <w:lvlText w:val=""/>
      <w:lvlJc w:val="left"/>
      <w:pPr>
        <w:ind w:left="720" w:hanging="360"/>
      </w:pPr>
      <w:rPr>
        <w:rFonts w:ascii="Symbol" w:eastAsiaTheme="majorEastAsia" w:hAnsi="Symbol" w:cstheme="majorHAns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6F1751"/>
    <w:multiLevelType w:val="hybridMultilevel"/>
    <w:tmpl w:val="0C8CC63E"/>
    <w:lvl w:ilvl="0" w:tplc="D0BA11B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C0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AE3B2F"/>
    <w:multiLevelType w:val="hybridMultilevel"/>
    <w:tmpl w:val="7B3628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672344"/>
    <w:multiLevelType w:val="hybridMultilevel"/>
    <w:tmpl w:val="22DA6A5A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E653245"/>
    <w:multiLevelType w:val="hybridMultilevel"/>
    <w:tmpl w:val="A9E0811C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A0F"/>
    <w:rsid w:val="000D2FED"/>
    <w:rsid w:val="000F2201"/>
    <w:rsid w:val="00176DAF"/>
    <w:rsid w:val="002B5BD4"/>
    <w:rsid w:val="002D155F"/>
    <w:rsid w:val="002D542D"/>
    <w:rsid w:val="002F2C92"/>
    <w:rsid w:val="00363532"/>
    <w:rsid w:val="00372EE8"/>
    <w:rsid w:val="00383055"/>
    <w:rsid w:val="003961F0"/>
    <w:rsid w:val="003E74AB"/>
    <w:rsid w:val="00413302"/>
    <w:rsid w:val="00443B95"/>
    <w:rsid w:val="0045652E"/>
    <w:rsid w:val="004C2E44"/>
    <w:rsid w:val="00533769"/>
    <w:rsid w:val="0053482B"/>
    <w:rsid w:val="005B0FA7"/>
    <w:rsid w:val="00600A0F"/>
    <w:rsid w:val="006920CB"/>
    <w:rsid w:val="007168D1"/>
    <w:rsid w:val="0075721B"/>
    <w:rsid w:val="00773B66"/>
    <w:rsid w:val="007823D5"/>
    <w:rsid w:val="00802057"/>
    <w:rsid w:val="0080400E"/>
    <w:rsid w:val="0084371A"/>
    <w:rsid w:val="00883A5E"/>
    <w:rsid w:val="008C0EAE"/>
    <w:rsid w:val="008C2323"/>
    <w:rsid w:val="008C6E09"/>
    <w:rsid w:val="008D136E"/>
    <w:rsid w:val="00900919"/>
    <w:rsid w:val="009235F9"/>
    <w:rsid w:val="00942B62"/>
    <w:rsid w:val="00961631"/>
    <w:rsid w:val="00A0308E"/>
    <w:rsid w:val="00A914A2"/>
    <w:rsid w:val="00AA236F"/>
    <w:rsid w:val="00AA6D96"/>
    <w:rsid w:val="00AF593A"/>
    <w:rsid w:val="00AF7B29"/>
    <w:rsid w:val="00B24DEB"/>
    <w:rsid w:val="00B678C0"/>
    <w:rsid w:val="00BA7560"/>
    <w:rsid w:val="00BD3F35"/>
    <w:rsid w:val="00BE2138"/>
    <w:rsid w:val="00C00C42"/>
    <w:rsid w:val="00C173DE"/>
    <w:rsid w:val="00C71DE8"/>
    <w:rsid w:val="00C86CC8"/>
    <w:rsid w:val="00CC50AB"/>
    <w:rsid w:val="00CD131D"/>
    <w:rsid w:val="00CF071E"/>
    <w:rsid w:val="00D31549"/>
    <w:rsid w:val="00D315D3"/>
    <w:rsid w:val="00D354E7"/>
    <w:rsid w:val="00D46200"/>
    <w:rsid w:val="00D936B9"/>
    <w:rsid w:val="00E21F2F"/>
    <w:rsid w:val="00EF1A98"/>
    <w:rsid w:val="00EF7776"/>
    <w:rsid w:val="00F87E67"/>
    <w:rsid w:val="00FB49AD"/>
    <w:rsid w:val="00FD3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A83B6B"/>
  <w15:chartTrackingRefBased/>
  <w15:docId w15:val="{0A48C762-4F80-4472-856A-116DE04AA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86CC8"/>
    <w:rPr>
      <w:rFonts w:eastAsia="SimSun"/>
      <w:b/>
      <w:color w:val="002060"/>
      <w:sz w:val="28"/>
    </w:rPr>
  </w:style>
  <w:style w:type="paragraph" w:styleId="Titre1">
    <w:name w:val="heading 1"/>
    <w:basedOn w:val="Normal"/>
    <w:next w:val="Normal"/>
    <w:link w:val="Titre1Car"/>
    <w:uiPriority w:val="9"/>
    <w:qFormat/>
    <w:rsid w:val="008437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itredepartie">
    <w:name w:val="Titre de partie"/>
    <w:basedOn w:val="Titre1"/>
    <w:next w:val="Normal"/>
    <w:link w:val="TitredepartieCar"/>
    <w:autoRedefine/>
    <w:qFormat/>
    <w:rsid w:val="00CF071E"/>
    <w:pPr>
      <w:numPr>
        <w:numId w:val="2"/>
      </w:numPr>
      <w:spacing w:line="360" w:lineRule="auto"/>
    </w:pPr>
    <w:rPr>
      <w:rFonts w:eastAsiaTheme="minorHAnsi" w:cstheme="majorHAnsi"/>
      <w:color w:val="C00000"/>
      <w:sz w:val="40"/>
      <w:u w:val="single"/>
    </w:rPr>
  </w:style>
  <w:style w:type="character" w:customStyle="1" w:styleId="TitredepartieCar">
    <w:name w:val="Titre de partie Car"/>
    <w:basedOn w:val="Policepardfaut"/>
    <w:link w:val="Titredepartie"/>
    <w:rsid w:val="00CF071E"/>
    <w:rPr>
      <w:rFonts w:asciiTheme="majorHAnsi" w:hAnsiTheme="majorHAnsi" w:cstheme="majorHAnsi"/>
      <w:b/>
      <w:color w:val="C00000"/>
      <w:sz w:val="40"/>
      <w:szCs w:val="32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8437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ous-partie">
    <w:name w:val="Sous-partie"/>
    <w:basedOn w:val="Sous-titre"/>
    <w:next w:val="Normal"/>
    <w:link w:val="Sous-partieCar"/>
    <w:autoRedefine/>
    <w:qFormat/>
    <w:rsid w:val="0084371A"/>
    <w:rPr>
      <w:rFonts w:asciiTheme="majorHAnsi" w:hAnsiTheme="majorHAnsi"/>
      <w:color w:val="002060"/>
      <w:sz w:val="36"/>
      <w:u w:val="single"/>
    </w:rPr>
  </w:style>
  <w:style w:type="character" w:customStyle="1" w:styleId="Sous-partieCar">
    <w:name w:val="Sous-partie Car"/>
    <w:basedOn w:val="Sous-titreCar"/>
    <w:link w:val="Sous-partie"/>
    <w:rsid w:val="0084371A"/>
    <w:rPr>
      <w:rFonts w:asciiTheme="majorHAnsi" w:eastAsiaTheme="minorEastAsia" w:hAnsiTheme="majorHAnsi"/>
      <w:b/>
      <w:color w:val="002060"/>
      <w:spacing w:val="15"/>
      <w:sz w:val="36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4371A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ous-titreCar">
    <w:name w:val="Sous-titre Car"/>
    <w:basedOn w:val="Policepardfaut"/>
    <w:link w:val="Sous-titre"/>
    <w:uiPriority w:val="11"/>
    <w:rsid w:val="0084371A"/>
    <w:rPr>
      <w:rFonts w:eastAsiaTheme="minorEastAsia"/>
      <w:b/>
      <w:color w:val="5A5A5A" w:themeColor="text1" w:themeTint="A5"/>
      <w:spacing w:val="15"/>
    </w:rPr>
  </w:style>
  <w:style w:type="paragraph" w:styleId="En-tte">
    <w:name w:val="header"/>
    <w:basedOn w:val="Normal"/>
    <w:link w:val="En-tteCar"/>
    <w:uiPriority w:val="99"/>
    <w:unhideWhenUsed/>
    <w:rsid w:val="00AF59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F593A"/>
    <w:rPr>
      <w:rFonts w:eastAsia="SimSun"/>
      <w:b/>
      <w:color w:val="002060"/>
      <w:sz w:val="28"/>
    </w:rPr>
  </w:style>
  <w:style w:type="paragraph" w:styleId="Pieddepage">
    <w:name w:val="footer"/>
    <w:basedOn w:val="Normal"/>
    <w:link w:val="PieddepageCar"/>
    <w:uiPriority w:val="99"/>
    <w:unhideWhenUsed/>
    <w:rsid w:val="00AF59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F593A"/>
    <w:rPr>
      <w:rFonts w:eastAsia="SimSun"/>
      <w:b/>
      <w:color w:val="002060"/>
      <w:sz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3154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31549"/>
    <w:rPr>
      <w:rFonts w:ascii="Segoe UI" w:eastAsia="SimSun" w:hAnsi="Segoe UI" w:cs="Segoe UI"/>
      <w:b/>
      <w:color w:val="002060"/>
      <w:sz w:val="18"/>
      <w:szCs w:val="18"/>
    </w:rPr>
  </w:style>
  <w:style w:type="character" w:customStyle="1" w:styleId="fontstyle01">
    <w:name w:val="fontstyle01"/>
    <w:basedOn w:val="Policepardfaut"/>
    <w:rsid w:val="009235F9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Policepardfaut"/>
    <w:rsid w:val="009235F9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styleId="Lienhypertexte">
    <w:name w:val="Hyperlink"/>
    <w:basedOn w:val="Policepardfaut"/>
    <w:uiPriority w:val="99"/>
    <w:unhideWhenUsed/>
    <w:rsid w:val="0045652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5652E"/>
    <w:rPr>
      <w:color w:val="808080"/>
      <w:shd w:val="clear" w:color="auto" w:fill="E6E6E6"/>
    </w:rPr>
  </w:style>
  <w:style w:type="paragraph" w:styleId="Paragraphedeliste">
    <w:name w:val="List Paragraph"/>
    <w:basedOn w:val="Normal"/>
    <w:uiPriority w:val="34"/>
    <w:qFormat/>
    <w:rsid w:val="0045652E"/>
    <w:pPr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CC50A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21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package" Target="embeddings/Microsoft_Visio_Drawing.vsdx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5.png"/><Relationship Id="rId2" Type="http://schemas.openxmlformats.org/officeDocument/2006/relationships/hyperlink" Target="mailto:Joel.didier@viacesi.fr" TargetMode="External"/><Relationship Id="rId1" Type="http://schemas.openxmlformats.org/officeDocument/2006/relationships/hyperlink" Target="mailto:Joel.didier@viacesi.f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872198\Desktop\Template%20-%20CER%20-%20A1%20-%202017-2018.dotm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FD196F-29C3-497E-810B-93BFB62F0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- CER - A1 - 2017-2018.dotm</Template>
  <TotalTime>412</TotalTime>
  <Pages>22</Pages>
  <Words>1509</Words>
  <Characters>8302</Characters>
  <Application>Microsoft Office Word</Application>
  <DocSecurity>0</DocSecurity>
  <Lines>69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DIDIER JOËL</dc:creator>
  <cp:keywords/>
  <dc:description/>
  <cp:lastModifiedBy>DIDIER JOËL</cp:lastModifiedBy>
  <cp:revision>23</cp:revision>
  <cp:lastPrinted>2017-11-19T17:18:00Z</cp:lastPrinted>
  <dcterms:created xsi:type="dcterms:W3CDTF">2017-11-17T12:10:00Z</dcterms:created>
  <dcterms:modified xsi:type="dcterms:W3CDTF">2017-11-19T17:33:00Z</dcterms:modified>
  <cp:contentStatus/>
</cp:coreProperties>
</file>